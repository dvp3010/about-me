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4DC" w:rsidRDefault="009644DC"/>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9644DC">
        <w:trPr>
          <w:trHeight w:hRule="exact" w:val="1800"/>
        </w:trPr>
        <w:tc>
          <w:tcPr>
            <w:tcW w:w="9360" w:type="dxa"/>
            <w:tcMar>
              <w:top w:w="0" w:type="dxa"/>
              <w:bottom w:w="0" w:type="dxa"/>
            </w:tcMar>
          </w:tcPr>
          <w:p w:rsidR="00692703" w:rsidRPr="00CF1A49" w:rsidRDefault="00CA7405" w:rsidP="00913946">
            <w:pPr>
              <w:pStyle w:val="Title"/>
            </w:pPr>
            <w:r w:rsidRPr="00CA7405">
              <w:rPr>
                <w:b/>
              </w:rPr>
              <w:t>DHRUV</w:t>
            </w:r>
            <w:r w:rsidR="00692703" w:rsidRPr="00CF1A49">
              <w:t xml:space="preserve"> </w:t>
            </w:r>
            <w:r w:rsidRPr="00CA7405">
              <w:rPr>
                <w:rStyle w:val="IntenseEmphasis"/>
                <w:color w:val="000099"/>
              </w:rPr>
              <w:t>PATEL</w:t>
            </w:r>
          </w:p>
          <w:p w:rsidR="00692703" w:rsidRPr="00CF1A49" w:rsidRDefault="00CA7405" w:rsidP="00913946">
            <w:pPr>
              <w:pStyle w:val="ContactInfo"/>
              <w:contextualSpacing w:val="0"/>
            </w:pPr>
            <w:r>
              <w:t>Jamestown, NC</w:t>
            </w:r>
            <w:r w:rsidR="00692703" w:rsidRPr="00CF1A49">
              <w:t xml:space="preserve"> </w:t>
            </w:r>
            <w:sdt>
              <w:sdtPr>
                <w:alias w:val="Divider dot:"/>
                <w:tag w:val="Divider dot:"/>
                <w:id w:val="-1459182552"/>
                <w:placeholder>
                  <w:docPart w:val="910A7F0138CB4A7BB9B011754E6448DA"/>
                </w:placeholder>
                <w:temporary/>
                <w:showingPlcHdr/>
                <w15:appearance w15:val="hidden"/>
              </w:sdtPr>
              <w:sdtEndPr/>
              <w:sdtContent>
                <w:r w:rsidR="00692703" w:rsidRPr="00CF1A49">
                  <w:t>·</w:t>
                </w:r>
              </w:sdtContent>
            </w:sdt>
            <w:r w:rsidR="00692703" w:rsidRPr="00CF1A49">
              <w:t xml:space="preserve"> </w:t>
            </w:r>
            <w:r>
              <w:t>(732) 983-7254</w:t>
            </w:r>
          </w:p>
          <w:p w:rsidR="00692703" w:rsidRPr="00CF1A49" w:rsidRDefault="00532D1F" w:rsidP="008A28B4">
            <w:pPr>
              <w:pStyle w:val="ContactInfoEmphasis"/>
              <w:contextualSpacing w:val="0"/>
            </w:pPr>
            <w:r>
              <w:t xml:space="preserve"> </w:t>
            </w:r>
            <w:r w:rsidR="00FB247B">
              <w:t xml:space="preserve">     </w:t>
            </w:r>
            <w:hyperlink r:id="rId8" w:history="1">
              <w:r w:rsidR="00FB247B" w:rsidRPr="00FB247B">
                <w:rPr>
                  <w:b w:val="0"/>
                  <w:color w:val="595959" w:themeColor="text1" w:themeTint="A6"/>
                </w:rPr>
                <w:t>mvpatel3010@gmail.com</w:t>
              </w:r>
            </w:hyperlink>
            <w:r>
              <w:rPr>
                <w:b w:val="0"/>
                <w:color w:val="595959" w:themeColor="text1" w:themeTint="A6"/>
              </w:rPr>
              <w:t xml:space="preserve"> </w:t>
            </w:r>
            <w:sdt>
              <w:sdtPr>
                <w:rPr>
                  <w:b w:val="0"/>
                  <w:color w:val="595959" w:themeColor="text1" w:themeTint="A6"/>
                </w:rPr>
                <w:alias w:val="Divider dot:"/>
                <w:tag w:val="Divider dot:"/>
                <w:id w:val="759871761"/>
                <w:placeholder>
                  <w:docPart w:val="9937283B5DF74E51B756CA46B419CDC7"/>
                </w:placeholder>
                <w:temporary/>
                <w:showingPlcHdr/>
                <w15:appearance w15:val="hidden"/>
              </w:sdtPr>
              <w:sdtEndPr/>
              <w:sdtContent>
                <w:r w:rsidR="00692703" w:rsidRPr="00503A50">
                  <w:rPr>
                    <w:b w:val="0"/>
                    <w:color w:val="595959" w:themeColor="text1" w:themeTint="A6"/>
                  </w:rPr>
                  <w:t>·</w:t>
                </w:r>
              </w:sdtContent>
            </w:sdt>
            <w:r w:rsidR="00692703" w:rsidRPr="00503A50">
              <w:rPr>
                <w:b w:val="0"/>
                <w:color w:val="595959" w:themeColor="text1" w:themeTint="A6"/>
              </w:rPr>
              <w:t xml:space="preserve"> </w:t>
            </w:r>
            <w:hyperlink r:id="rId9" w:history="1">
              <w:r w:rsidR="00CA7405" w:rsidRPr="00503A50">
                <w:rPr>
                  <w:b w:val="0"/>
                  <w:color w:val="595959" w:themeColor="text1" w:themeTint="A6"/>
                </w:rPr>
                <w:t>dvp3010.github.io/about-me</w:t>
              </w:r>
            </w:hyperlink>
          </w:p>
        </w:tc>
      </w:tr>
      <w:tr w:rsidR="009571D8" w:rsidRPr="00CF1A49" w:rsidTr="009644DC">
        <w:tc>
          <w:tcPr>
            <w:tcW w:w="9360" w:type="dxa"/>
            <w:tcMar>
              <w:top w:w="432" w:type="dxa"/>
            </w:tcMar>
          </w:tcPr>
          <w:p w:rsidR="00995A57" w:rsidRDefault="00995A57" w:rsidP="006A4B5D">
            <w:pPr>
              <w:contextualSpacing w:val="0"/>
              <w:jc w:val="both"/>
            </w:pPr>
            <w:r>
              <w:t>Passionate</w:t>
            </w:r>
            <w:r w:rsidR="005E413E">
              <w:t xml:space="preserve"> full stack software developer with 6+ years of experience in </w:t>
            </w:r>
            <w:r w:rsidR="00DA454D">
              <w:t xml:space="preserve">large </w:t>
            </w:r>
            <w:r w:rsidR="005E413E">
              <w:t>scale software development</w:t>
            </w:r>
            <w:r>
              <w:t xml:space="preserve"> using multiple programming languages and frameworks</w:t>
            </w:r>
            <w:r w:rsidR="005E413E">
              <w:t xml:space="preserve"> seeking to take next career step with technology company working on cutting edge technologies to deliver great business </w:t>
            </w:r>
            <w:r w:rsidR="00DA454D">
              <w:t>solutions</w:t>
            </w:r>
            <w:r w:rsidR="005E413E">
              <w:t xml:space="preserve">. </w:t>
            </w:r>
            <w:r w:rsidR="008E0A53">
              <w:t xml:space="preserve">I </w:t>
            </w:r>
            <w:r w:rsidR="00F43854">
              <w:t xml:space="preserve">work with </w:t>
            </w:r>
            <w:r w:rsidR="00144C3F" w:rsidRPr="00144C3F">
              <w:t xml:space="preserve">consistency throughout all phases of software development </w:t>
            </w:r>
            <w:r w:rsidR="00601678">
              <w:t>lifecycle</w:t>
            </w:r>
            <w:r w:rsidR="00144C3F" w:rsidRPr="00144C3F">
              <w:t xml:space="preserve">. </w:t>
            </w:r>
            <w:r w:rsidR="006A4B5D">
              <w:t>And p</w:t>
            </w:r>
            <w:r w:rsidR="00144C3F" w:rsidRPr="00144C3F">
              <w:t>artner with</w:t>
            </w:r>
            <w:r w:rsidR="00C63232">
              <w:t xml:space="preserve"> business,</w:t>
            </w:r>
            <w:r w:rsidR="00144C3F" w:rsidRPr="00144C3F">
              <w:t xml:space="preserve"> developers, analysts, QA and support engineers throughout the product lifecycle to produ</w:t>
            </w:r>
            <w:r w:rsidR="00F43854">
              <w:t>ce high-quality, user-friendly</w:t>
            </w:r>
            <w:r w:rsidR="00601678">
              <w:t>, reliable</w:t>
            </w:r>
            <w:r w:rsidR="00F43854">
              <w:t xml:space="preserve"> and </w:t>
            </w:r>
            <w:r w:rsidR="00144C3F" w:rsidRPr="00144C3F">
              <w:t>scalable software.</w:t>
            </w:r>
          </w:p>
          <w:p w:rsidR="006D6BB7" w:rsidRPr="00CF1A49" w:rsidRDefault="006D6BB7" w:rsidP="006A4B5D">
            <w:pPr>
              <w:contextualSpacing w:val="0"/>
              <w:jc w:val="both"/>
            </w:pPr>
            <w:bookmarkStart w:id="0" w:name="_GoBack"/>
            <w:bookmarkEnd w:id="0"/>
          </w:p>
        </w:tc>
      </w:tr>
    </w:tbl>
    <w:sdt>
      <w:sdtPr>
        <w:alias w:val="Skills:"/>
        <w:tag w:val="Skills:"/>
        <w:id w:val="-1392877668"/>
        <w:placeholder>
          <w:docPart w:val="FCD9B2C589D64374957A5A80A1C3F4DF"/>
        </w:placeholder>
        <w:temporary/>
        <w:showingPlcHdr/>
        <w15:appearance w15:val="hidden"/>
      </w:sdtPr>
      <w:sdtEndPr/>
      <w:sdtContent>
        <w:p w:rsidR="003A5CCC" w:rsidRDefault="003A5CCC" w:rsidP="003A5CCC">
          <w:pPr>
            <w:pStyle w:val="Heading1"/>
          </w:pPr>
          <w:r w:rsidRPr="00CA7405">
            <w:rPr>
              <w:color w:val="000099"/>
            </w:rPr>
            <w:t>Skills</w:t>
          </w:r>
        </w:p>
      </w:sdtContent>
    </w:sdt>
    <w:tbl>
      <w:tblPr>
        <w:tblpPr w:leftFromText="180" w:rightFromText="180" w:bottomFromText="200" w:vertAnchor="text" w:horzAnchor="margin" w:tblpY="55"/>
        <w:tblW w:w="9468" w:type="dxa"/>
        <w:tblBorders>
          <w:bottom w:val="single" w:sz="8" w:space="0" w:color="BFBFBF" w:themeColor="background1" w:themeShade="BF"/>
          <w:insideH w:val="single" w:sz="8" w:space="0" w:color="BFBFBF" w:themeColor="background1" w:themeShade="BF"/>
        </w:tblBorders>
        <w:tblLook w:val="01E0" w:firstRow="1" w:lastRow="1" w:firstColumn="1" w:lastColumn="1" w:noHBand="0" w:noVBand="0"/>
      </w:tblPr>
      <w:tblGrid>
        <w:gridCol w:w="3865"/>
        <w:gridCol w:w="5603"/>
      </w:tblGrid>
      <w:tr w:rsidR="008249CB" w:rsidTr="00E209B9">
        <w:trPr>
          <w:trHeight w:val="239"/>
        </w:trPr>
        <w:tc>
          <w:tcPr>
            <w:tcW w:w="3865" w:type="dxa"/>
            <w:vAlign w:val="center"/>
            <w:hideMark/>
          </w:tcPr>
          <w:p w:rsidR="008249CB" w:rsidRDefault="00947BAA" w:rsidP="008249CB">
            <w:pPr>
              <w:spacing w:line="276" w:lineRule="auto"/>
              <w:rPr>
                <w:b/>
                <w:bCs/>
              </w:rPr>
            </w:pPr>
            <w:r>
              <w:rPr>
                <w:b/>
                <w:bCs/>
              </w:rPr>
              <w:t>Languages</w:t>
            </w:r>
          </w:p>
        </w:tc>
        <w:tc>
          <w:tcPr>
            <w:tcW w:w="5603" w:type="dxa"/>
            <w:vAlign w:val="center"/>
            <w:hideMark/>
          </w:tcPr>
          <w:p w:rsidR="008249CB" w:rsidRDefault="00C93F9B" w:rsidP="005A05C8">
            <w:pPr>
              <w:spacing w:line="276" w:lineRule="auto"/>
            </w:pPr>
            <w:r>
              <w:t>Java</w:t>
            </w:r>
            <w:r w:rsidR="008249CB">
              <w:t>, C, C++</w:t>
            </w:r>
            <w:r w:rsidR="006D2360">
              <w:t>,</w:t>
            </w:r>
            <w:r w:rsidR="00001B95">
              <w:t xml:space="preserve"> </w:t>
            </w:r>
            <w:r w:rsidR="006D2360">
              <w:t>C#</w:t>
            </w:r>
          </w:p>
        </w:tc>
      </w:tr>
      <w:tr w:rsidR="008249CB" w:rsidTr="00E209B9">
        <w:trPr>
          <w:trHeight w:val="478"/>
        </w:trPr>
        <w:tc>
          <w:tcPr>
            <w:tcW w:w="3865" w:type="dxa"/>
            <w:vAlign w:val="center"/>
            <w:hideMark/>
          </w:tcPr>
          <w:p w:rsidR="008249CB" w:rsidRDefault="008249CB" w:rsidP="008249CB">
            <w:pPr>
              <w:spacing w:line="276" w:lineRule="auto"/>
              <w:rPr>
                <w:b/>
                <w:bCs/>
              </w:rPr>
            </w:pPr>
            <w:r>
              <w:rPr>
                <w:b/>
                <w:bCs/>
              </w:rPr>
              <w:t>JavaEE Technologies/Frameworks</w:t>
            </w:r>
          </w:p>
        </w:tc>
        <w:tc>
          <w:tcPr>
            <w:tcW w:w="5603" w:type="dxa"/>
            <w:vAlign w:val="center"/>
            <w:hideMark/>
          </w:tcPr>
          <w:p w:rsidR="008249CB" w:rsidRDefault="00947BAA" w:rsidP="005A05C8">
            <w:pPr>
              <w:spacing w:line="276" w:lineRule="auto"/>
            </w:pPr>
            <w:r>
              <w:t xml:space="preserve">Spring, </w:t>
            </w:r>
            <w:r w:rsidR="00A17770">
              <w:t>EJB, Servlets, JMX,</w:t>
            </w:r>
            <w:r w:rsidR="00BB62A2">
              <w:t xml:space="preserve"> JTA,</w:t>
            </w:r>
            <w:r w:rsidR="00A17770">
              <w:t xml:space="preserve"> JSP, JSTL, JSF, JDBC</w:t>
            </w:r>
            <w:r w:rsidR="008249CB">
              <w:t xml:space="preserve">, </w:t>
            </w:r>
            <w:r w:rsidR="00A17770">
              <w:t xml:space="preserve"> SpringMVC, </w:t>
            </w:r>
            <w:r w:rsidR="008249CB">
              <w:t>Hibernate, EclipseLink, LOG4J</w:t>
            </w:r>
            <w:r w:rsidR="00563215">
              <w:t>, SLF4J</w:t>
            </w:r>
            <w:r w:rsidR="008249CB">
              <w:t>, JNDI, JUNIT</w:t>
            </w:r>
            <w:r w:rsidR="000C165B">
              <w:t>, Mockito</w:t>
            </w:r>
            <w:r w:rsidR="008249CB">
              <w:t>, Maven</w:t>
            </w:r>
            <w:r w:rsidR="00BB62A2">
              <w:t>, Gradle</w:t>
            </w:r>
            <w:r>
              <w:t>, JavaMail</w:t>
            </w:r>
            <w:r w:rsidR="00A17770">
              <w:t xml:space="preserve">, </w:t>
            </w:r>
            <w:r w:rsidR="00BB62A2" w:rsidRPr="00BB62A2">
              <w:rPr>
                <w:rFonts w:ascii="Georgia" w:hAnsi="Georgia"/>
                <w:color w:val="333333"/>
              </w:rPr>
              <w:t xml:space="preserve"> </w:t>
            </w:r>
            <w:r w:rsidR="00C709CD">
              <w:t>JAX-WS, JAXB</w:t>
            </w:r>
            <w:r w:rsidR="00A17770">
              <w:t xml:space="preserve">, </w:t>
            </w:r>
            <w:r w:rsidR="00C709CD">
              <w:t>JAX-RS</w:t>
            </w:r>
            <w:r w:rsidR="00331431">
              <w:t>, Vert.X</w:t>
            </w:r>
            <w:r w:rsidR="00E60C15">
              <w:t>, Quartz</w:t>
            </w:r>
          </w:p>
        </w:tc>
      </w:tr>
      <w:tr w:rsidR="008249CB" w:rsidTr="00E209B9">
        <w:trPr>
          <w:trHeight w:val="138"/>
        </w:trPr>
        <w:tc>
          <w:tcPr>
            <w:tcW w:w="3865" w:type="dxa"/>
            <w:vAlign w:val="center"/>
            <w:hideMark/>
          </w:tcPr>
          <w:p w:rsidR="008249CB" w:rsidRDefault="008249CB" w:rsidP="008249CB">
            <w:pPr>
              <w:spacing w:line="276" w:lineRule="auto"/>
              <w:rPr>
                <w:b/>
                <w:bCs/>
              </w:rPr>
            </w:pPr>
            <w:r>
              <w:rPr>
                <w:b/>
                <w:bCs/>
              </w:rPr>
              <w:t>Web Technologies/Frameworks</w:t>
            </w:r>
          </w:p>
        </w:tc>
        <w:tc>
          <w:tcPr>
            <w:tcW w:w="5603" w:type="dxa"/>
            <w:vAlign w:val="center"/>
            <w:hideMark/>
          </w:tcPr>
          <w:p w:rsidR="008249CB" w:rsidRDefault="008249CB" w:rsidP="005A05C8">
            <w:pPr>
              <w:spacing w:line="276" w:lineRule="auto"/>
            </w:pPr>
            <w:r>
              <w:t>Angular, TypeScript,</w:t>
            </w:r>
            <w:r w:rsidR="00947BAA">
              <w:t xml:space="preserve"> NodeJS,</w:t>
            </w:r>
            <w:r w:rsidR="00A17770">
              <w:t xml:space="preserve"> NPM</w:t>
            </w:r>
            <w:r w:rsidR="005545A8">
              <w:t>, RxJS</w:t>
            </w:r>
            <w:r w:rsidR="00A17770">
              <w:t>,</w:t>
            </w:r>
            <w:r>
              <w:t xml:space="preserve"> </w:t>
            </w:r>
            <w:r w:rsidR="00A17770">
              <w:t>JavaScript, CSS, SCSS, XHTML</w:t>
            </w:r>
            <w:r>
              <w:t>, HTML5, J</w:t>
            </w:r>
            <w:r w:rsidR="00624040">
              <w:t>Query</w:t>
            </w:r>
            <w:r w:rsidR="00A17770">
              <w:t xml:space="preserve">, Grunt, Foundation, Bootstrap, Material Design, Primefaces, </w:t>
            </w:r>
            <w:r w:rsidR="009965DA">
              <w:t xml:space="preserve">Omnifaces, </w:t>
            </w:r>
            <w:r w:rsidR="00A17770">
              <w:t>PrimeNG</w:t>
            </w:r>
            <w:r w:rsidR="00624040">
              <w:t>, PWA</w:t>
            </w:r>
          </w:p>
        </w:tc>
      </w:tr>
      <w:tr w:rsidR="008249CB" w:rsidTr="00E209B9">
        <w:trPr>
          <w:trHeight w:val="239"/>
        </w:trPr>
        <w:tc>
          <w:tcPr>
            <w:tcW w:w="3865" w:type="dxa"/>
            <w:vAlign w:val="center"/>
            <w:hideMark/>
          </w:tcPr>
          <w:p w:rsidR="008249CB" w:rsidRDefault="00947BAA" w:rsidP="008249CB">
            <w:pPr>
              <w:spacing w:line="276" w:lineRule="auto"/>
              <w:rPr>
                <w:b/>
                <w:bCs/>
              </w:rPr>
            </w:pPr>
            <w:r>
              <w:rPr>
                <w:b/>
                <w:bCs/>
              </w:rPr>
              <w:t>Web/Application Servers</w:t>
            </w:r>
          </w:p>
        </w:tc>
        <w:tc>
          <w:tcPr>
            <w:tcW w:w="5603" w:type="dxa"/>
            <w:vAlign w:val="center"/>
            <w:hideMark/>
          </w:tcPr>
          <w:p w:rsidR="008249CB" w:rsidRDefault="005C151E" w:rsidP="005A05C8">
            <w:pPr>
              <w:spacing w:line="276" w:lineRule="auto"/>
            </w:pPr>
            <w:r>
              <w:t>Weblogic</w:t>
            </w:r>
            <w:r w:rsidR="00947BAA">
              <w:t xml:space="preserve">, </w:t>
            </w:r>
            <w:r w:rsidR="008249CB">
              <w:t>Tomcat, Glassfish, Undertow, JBoss</w:t>
            </w:r>
            <w:r w:rsidR="005A05C8">
              <w:t>, WebSphere</w:t>
            </w:r>
          </w:p>
        </w:tc>
      </w:tr>
      <w:tr w:rsidR="00A17770" w:rsidTr="00E209B9">
        <w:trPr>
          <w:trHeight w:val="239"/>
        </w:trPr>
        <w:tc>
          <w:tcPr>
            <w:tcW w:w="3865" w:type="dxa"/>
            <w:vAlign w:val="center"/>
          </w:tcPr>
          <w:p w:rsidR="00A17770" w:rsidRDefault="00A17770" w:rsidP="00A17770">
            <w:pPr>
              <w:spacing w:line="276" w:lineRule="auto"/>
              <w:rPr>
                <w:b/>
                <w:bCs/>
              </w:rPr>
            </w:pPr>
            <w:r>
              <w:rPr>
                <w:b/>
                <w:bCs/>
              </w:rPr>
              <w:t>Container Technologies</w:t>
            </w:r>
          </w:p>
        </w:tc>
        <w:tc>
          <w:tcPr>
            <w:tcW w:w="5603" w:type="dxa"/>
            <w:vAlign w:val="center"/>
          </w:tcPr>
          <w:p w:rsidR="00A17770" w:rsidRDefault="00A17770" w:rsidP="00CB18A6">
            <w:pPr>
              <w:spacing w:line="276" w:lineRule="auto"/>
            </w:pPr>
            <w:r>
              <w:t>Docker, OpenShift, Kubernetes</w:t>
            </w:r>
          </w:p>
        </w:tc>
      </w:tr>
      <w:tr w:rsidR="00947BAA" w:rsidTr="00E209B9">
        <w:trPr>
          <w:trHeight w:val="239"/>
        </w:trPr>
        <w:tc>
          <w:tcPr>
            <w:tcW w:w="3865" w:type="dxa"/>
            <w:vAlign w:val="center"/>
          </w:tcPr>
          <w:p w:rsidR="00947BAA" w:rsidRDefault="00947BAA" w:rsidP="008249CB">
            <w:pPr>
              <w:spacing w:line="276" w:lineRule="auto"/>
              <w:rPr>
                <w:b/>
                <w:bCs/>
              </w:rPr>
            </w:pPr>
            <w:r>
              <w:rPr>
                <w:b/>
                <w:bCs/>
              </w:rPr>
              <w:t>Databases</w:t>
            </w:r>
          </w:p>
        </w:tc>
        <w:tc>
          <w:tcPr>
            <w:tcW w:w="5603" w:type="dxa"/>
            <w:vAlign w:val="center"/>
          </w:tcPr>
          <w:p w:rsidR="00947BAA" w:rsidRDefault="00947BAA" w:rsidP="00CB18A6">
            <w:pPr>
              <w:spacing w:line="276" w:lineRule="auto"/>
            </w:pPr>
            <w:r>
              <w:t>Oracle, DB2, MySQL</w:t>
            </w:r>
            <w:r w:rsidR="0027691F">
              <w:t>, SQL Server</w:t>
            </w:r>
            <w:r>
              <w:t>, Redis, MongoDB</w:t>
            </w:r>
          </w:p>
        </w:tc>
      </w:tr>
      <w:tr w:rsidR="00BD6CF7" w:rsidTr="00E209B9">
        <w:trPr>
          <w:trHeight w:val="239"/>
        </w:trPr>
        <w:tc>
          <w:tcPr>
            <w:tcW w:w="3865" w:type="dxa"/>
            <w:vAlign w:val="center"/>
          </w:tcPr>
          <w:p w:rsidR="00BD6CF7" w:rsidRDefault="00BD6CF7" w:rsidP="008249CB">
            <w:pPr>
              <w:spacing w:line="276" w:lineRule="auto"/>
              <w:rPr>
                <w:b/>
                <w:bCs/>
              </w:rPr>
            </w:pPr>
            <w:r>
              <w:rPr>
                <w:b/>
                <w:bCs/>
              </w:rPr>
              <w:t>Operating Systems</w:t>
            </w:r>
          </w:p>
        </w:tc>
        <w:tc>
          <w:tcPr>
            <w:tcW w:w="5603" w:type="dxa"/>
            <w:vAlign w:val="center"/>
          </w:tcPr>
          <w:p w:rsidR="00BD6CF7" w:rsidRDefault="00A255AD" w:rsidP="00CB18A6">
            <w:pPr>
              <w:spacing w:line="276" w:lineRule="auto"/>
            </w:pPr>
            <w:r>
              <w:t>Windows</w:t>
            </w:r>
            <w:r w:rsidR="00BD6CF7">
              <w:t>, Multiple Linux flavors, macOS</w:t>
            </w:r>
          </w:p>
        </w:tc>
      </w:tr>
      <w:tr w:rsidR="008249CB" w:rsidTr="00E209B9">
        <w:trPr>
          <w:trHeight w:val="239"/>
        </w:trPr>
        <w:tc>
          <w:tcPr>
            <w:tcW w:w="3865" w:type="dxa"/>
            <w:vAlign w:val="center"/>
            <w:hideMark/>
          </w:tcPr>
          <w:p w:rsidR="008249CB" w:rsidRDefault="00947BAA" w:rsidP="008249CB">
            <w:pPr>
              <w:spacing w:line="276" w:lineRule="auto"/>
              <w:rPr>
                <w:b/>
                <w:bCs/>
              </w:rPr>
            </w:pPr>
            <w:r>
              <w:rPr>
                <w:b/>
                <w:bCs/>
              </w:rPr>
              <w:t>IDE Tools</w:t>
            </w:r>
          </w:p>
        </w:tc>
        <w:tc>
          <w:tcPr>
            <w:tcW w:w="5603" w:type="dxa"/>
            <w:vAlign w:val="center"/>
            <w:hideMark/>
          </w:tcPr>
          <w:p w:rsidR="008249CB" w:rsidRDefault="008249CB" w:rsidP="005A05C8">
            <w:pPr>
              <w:spacing w:line="276" w:lineRule="auto"/>
            </w:pPr>
            <w:r>
              <w:t xml:space="preserve">Eclipse, IntelliJ, </w:t>
            </w:r>
            <w:r w:rsidR="00947BAA">
              <w:t xml:space="preserve"> VS Code, NetBeans</w:t>
            </w:r>
            <w:r>
              <w:t xml:space="preserve"> </w:t>
            </w:r>
          </w:p>
        </w:tc>
      </w:tr>
      <w:tr w:rsidR="00947BAA" w:rsidTr="00E209B9">
        <w:trPr>
          <w:trHeight w:val="239"/>
        </w:trPr>
        <w:tc>
          <w:tcPr>
            <w:tcW w:w="3865" w:type="dxa"/>
            <w:vAlign w:val="center"/>
          </w:tcPr>
          <w:p w:rsidR="00947BAA" w:rsidRDefault="00947BAA" w:rsidP="008249CB">
            <w:pPr>
              <w:spacing w:line="276" w:lineRule="auto"/>
              <w:rPr>
                <w:b/>
                <w:bCs/>
              </w:rPr>
            </w:pPr>
            <w:r>
              <w:rPr>
                <w:b/>
                <w:bCs/>
              </w:rPr>
              <w:t>Other Tools</w:t>
            </w:r>
          </w:p>
        </w:tc>
        <w:tc>
          <w:tcPr>
            <w:tcW w:w="5603" w:type="dxa"/>
            <w:vAlign w:val="center"/>
          </w:tcPr>
          <w:p w:rsidR="006D6BB7" w:rsidRDefault="00947BAA" w:rsidP="005A05C8">
            <w:pPr>
              <w:spacing w:line="276" w:lineRule="auto"/>
            </w:pPr>
            <w:r>
              <w:t>Agile Central, Slack,</w:t>
            </w:r>
            <w:r w:rsidR="001E6820">
              <w:t xml:space="preserve"> Invision, Loop11, Piwik,</w:t>
            </w:r>
            <w:r>
              <w:t xml:space="preserve"> TeamCity, Travis CI, GitLab</w:t>
            </w:r>
            <w:r w:rsidR="006D2360">
              <w:t>, Github</w:t>
            </w:r>
            <w:r>
              <w:t xml:space="preserve">, </w:t>
            </w:r>
            <w:r w:rsidR="00A17770">
              <w:t xml:space="preserve">SVN, </w:t>
            </w:r>
            <w:r>
              <w:t xml:space="preserve">Collaborator, BPM, Cherwell, SQL Developer, System </w:t>
            </w:r>
            <w:r w:rsidR="00BD6CF7">
              <w:t xml:space="preserve">i </w:t>
            </w:r>
            <w:r>
              <w:t xml:space="preserve">Navigator, </w:t>
            </w:r>
            <w:r w:rsidR="00A17770">
              <w:t>SonarQube, Whitehat</w:t>
            </w:r>
            <w:r w:rsidR="00BD6CF7">
              <w:t xml:space="preserve"> Security</w:t>
            </w:r>
            <w:r w:rsidR="00A17770">
              <w:t>, App</w:t>
            </w:r>
            <w:r>
              <w:t>Dynamics, SharePoint,</w:t>
            </w:r>
            <w:r w:rsidR="00F92546">
              <w:t xml:space="preserve"> HP load runner, SOAP UI</w:t>
            </w:r>
            <w:r w:rsidR="00DD57D7">
              <w:t>, Jfrog artifactory</w:t>
            </w:r>
            <w:r w:rsidR="00F92546">
              <w:t xml:space="preserve">, </w:t>
            </w:r>
            <w:r>
              <w:t xml:space="preserve"> MS Office</w:t>
            </w:r>
          </w:p>
        </w:tc>
      </w:tr>
    </w:tbl>
    <w:p w:rsidR="004E01EB" w:rsidRPr="00CF1A49" w:rsidRDefault="00E7643E" w:rsidP="004E01EB">
      <w:pPr>
        <w:pStyle w:val="Heading1"/>
      </w:pPr>
      <w:sdt>
        <w:sdtPr>
          <w:alias w:val="Experience:"/>
          <w:tag w:val="Experience:"/>
          <w:id w:val="-1983300934"/>
          <w:placeholder>
            <w:docPart w:val="467C6C8C446A4DFFB8A6525EADC7669A"/>
          </w:placeholder>
          <w:temporary/>
          <w:showingPlcHdr/>
          <w15:appearance w15:val="hidden"/>
        </w:sdtPr>
        <w:sdtEndPr/>
        <w:sdtContent>
          <w:r w:rsidR="004E01EB" w:rsidRPr="00CA7405">
            <w:rPr>
              <w:color w:val="000099"/>
            </w:rPr>
            <w:t>Experience</w:t>
          </w:r>
        </w:sdtContent>
      </w:sdt>
    </w:p>
    <w:tbl>
      <w:tblPr>
        <w:tblStyle w:val="TableGrid"/>
        <w:tblW w:w="4975" w:type="pct"/>
        <w:tblInd w:w="72" w:type="dxa"/>
        <w:tblBorders>
          <w:left w:val="dotted" w:sz="24"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83"/>
      </w:tblGrid>
      <w:tr w:rsidR="001D0BF1" w:rsidRPr="00CF1A49" w:rsidTr="00AC3F68">
        <w:tc>
          <w:tcPr>
            <w:tcW w:w="9290" w:type="dxa"/>
          </w:tcPr>
          <w:p w:rsidR="001D0BF1" w:rsidRPr="00CF1A49" w:rsidRDefault="0003351E" w:rsidP="00E209B9">
            <w:pPr>
              <w:pStyle w:val="Heading3"/>
              <w:pBdr>
                <w:top w:val="single" w:sz="8" w:space="1" w:color="BFBFBF" w:themeColor="background1" w:themeShade="BF"/>
              </w:pBdr>
              <w:contextualSpacing w:val="0"/>
              <w:outlineLvl w:val="2"/>
            </w:pPr>
            <w:r>
              <w:t>05/2015</w:t>
            </w:r>
            <w:r w:rsidR="001D0BF1" w:rsidRPr="00CF1A49">
              <w:t xml:space="preserve"> – </w:t>
            </w:r>
            <w:r w:rsidR="00CA7405">
              <w:t>Present</w:t>
            </w:r>
          </w:p>
          <w:p w:rsidR="001D0BF1" w:rsidRPr="00CF1A49" w:rsidRDefault="00CA7405" w:rsidP="00E209B9">
            <w:pPr>
              <w:pStyle w:val="Heading2"/>
              <w:pBdr>
                <w:top w:val="single" w:sz="8" w:space="1" w:color="BFBFBF" w:themeColor="background1" w:themeShade="BF"/>
              </w:pBdr>
              <w:outlineLvl w:val="1"/>
            </w:pPr>
            <w:r w:rsidRPr="000D2292">
              <w:t>Sr. Software developer</w:t>
            </w:r>
            <w:r w:rsidR="001D0BF1" w:rsidRPr="000D2292">
              <w:t>,</w:t>
            </w:r>
            <w:r w:rsidR="001D0BF1" w:rsidRPr="00CA7405">
              <w:rPr>
                <w:color w:val="000000" w:themeColor="text1"/>
              </w:rPr>
              <w:t xml:space="preserve"> </w:t>
            </w:r>
            <w:r w:rsidR="0003351E" w:rsidRPr="004748CA">
              <w:rPr>
                <w:rStyle w:val="SubtleReference"/>
                <w:smallCaps w:val="0"/>
              </w:rPr>
              <w:t>Old Dominion F</w:t>
            </w:r>
            <w:r w:rsidRPr="004748CA">
              <w:rPr>
                <w:rStyle w:val="SubtleReference"/>
                <w:smallCaps w:val="0"/>
              </w:rPr>
              <w:t>reight</w:t>
            </w:r>
            <w:r w:rsidR="0003351E" w:rsidRPr="004748CA">
              <w:rPr>
                <w:rStyle w:val="SubtleReference"/>
                <w:smallCaps w:val="0"/>
              </w:rPr>
              <w:t xml:space="preserve"> line</w:t>
            </w:r>
            <w:r w:rsidR="00503A50" w:rsidRPr="004748CA">
              <w:rPr>
                <w:rStyle w:val="SubtleReference"/>
                <w:smallCaps w:val="0"/>
              </w:rPr>
              <w:t>,</w:t>
            </w:r>
            <w:r w:rsidRPr="004748CA">
              <w:rPr>
                <w:rStyle w:val="SubtleReference"/>
                <w:smallCaps w:val="0"/>
              </w:rPr>
              <w:t xml:space="preserve"> </w:t>
            </w:r>
            <w:r w:rsidR="0003351E" w:rsidRPr="004748CA">
              <w:rPr>
                <w:rStyle w:val="SubtleReference"/>
                <w:smallCaps w:val="0"/>
              </w:rPr>
              <w:t>Thomasville</w:t>
            </w:r>
            <w:r w:rsidR="00503A50" w:rsidRPr="004748CA">
              <w:rPr>
                <w:rStyle w:val="SubtleReference"/>
                <w:smallCaps w:val="0"/>
              </w:rPr>
              <w:t>, NC</w:t>
            </w:r>
          </w:p>
          <w:p w:rsidR="00D90D78" w:rsidRPr="00D90D78" w:rsidRDefault="00A17770" w:rsidP="00D90D78">
            <w:pPr>
              <w:jc w:val="both"/>
            </w:pPr>
            <w:r>
              <w:t xml:space="preserve">ODFL is </w:t>
            </w:r>
            <w:r w:rsidR="00DA454D">
              <w:t xml:space="preserve">the </w:t>
            </w:r>
            <w:r>
              <w:t>best in class LTL freight carrier in the industry.</w:t>
            </w:r>
            <w:r w:rsidR="00B122E6">
              <w:t xml:space="preserve"> I am </w:t>
            </w:r>
            <w:r w:rsidR="00DA454D">
              <w:t xml:space="preserve">a </w:t>
            </w:r>
            <w:r w:rsidR="00B122E6">
              <w:t xml:space="preserve">part of OD technology special projects team. </w:t>
            </w:r>
            <w:r>
              <w:t xml:space="preserve"> </w:t>
            </w:r>
            <w:r w:rsidR="00B122E6">
              <w:t>I worked as</w:t>
            </w:r>
            <w:r w:rsidR="00406CFC">
              <w:t xml:space="preserve"> full stack</w:t>
            </w:r>
            <w:r w:rsidR="00B122E6">
              <w:t xml:space="preserve"> lead developer in multiple mission critical projects </w:t>
            </w:r>
            <w:r w:rsidR="00DA454D">
              <w:t>that drives the</w:t>
            </w:r>
            <w:r w:rsidR="005912BF">
              <w:t xml:space="preserve"> business. </w:t>
            </w:r>
            <w:r w:rsidR="00B122E6">
              <w:t>I provided solutions and designed</w:t>
            </w:r>
            <w:r w:rsidR="005912BF">
              <w:t xml:space="preserve"> large scales projects like</w:t>
            </w:r>
            <w:r w:rsidR="00B122E6">
              <w:t xml:space="preserve"> freight pickup system, dock yard management system</w:t>
            </w:r>
            <w:r w:rsidR="005912BF">
              <w:t>, yard optimization</w:t>
            </w:r>
            <w:r w:rsidR="00B122E6">
              <w:t>, pricing &amp; rating api, billing system,</w:t>
            </w:r>
            <w:r w:rsidR="005912BF">
              <w:t xml:space="preserve"> freight inbound/outbound planning system, ESRI-GIS system, </w:t>
            </w:r>
            <w:r w:rsidR="00B122E6">
              <w:t xml:space="preserve"> freight tracing system, freight appointment system, linehaul system, freight delivery system</w:t>
            </w:r>
            <w:r w:rsidR="0020139D">
              <w:t>, customer dashboard</w:t>
            </w:r>
            <w:r w:rsidR="00B122E6">
              <w:t xml:space="preserve"> </w:t>
            </w:r>
            <w:r w:rsidR="0020139D">
              <w:t xml:space="preserve">, customer spot-pick system </w:t>
            </w:r>
            <w:r w:rsidR="00B122E6">
              <w:t xml:space="preserve">for internal users as well as external customers.  </w:t>
            </w:r>
          </w:p>
          <w:p w:rsidR="00EC5CE6" w:rsidRDefault="00EC5CE6" w:rsidP="00D90D78">
            <w:pPr>
              <w:jc w:val="both"/>
              <w:rPr>
                <w:b/>
                <w:bCs/>
              </w:rPr>
            </w:pPr>
          </w:p>
          <w:p w:rsidR="00D90D78" w:rsidRPr="00D90D78" w:rsidRDefault="00D90D78" w:rsidP="00D90D78">
            <w:pPr>
              <w:jc w:val="both"/>
            </w:pPr>
            <w:r w:rsidRPr="00D90D78">
              <w:rPr>
                <w:b/>
                <w:bCs/>
              </w:rPr>
              <w:t>Responsibilities:</w:t>
            </w:r>
          </w:p>
          <w:p w:rsidR="00E60C15" w:rsidRDefault="00A83907" w:rsidP="006E170A">
            <w:pPr>
              <w:numPr>
                <w:ilvl w:val="0"/>
                <w:numId w:val="14"/>
              </w:numPr>
              <w:jc w:val="both"/>
            </w:pPr>
            <w:r>
              <w:t>Led multiple projects as technical lead from scratch</w:t>
            </w:r>
            <w:r w:rsidR="00F92546" w:rsidRPr="000D2292">
              <w:t xml:space="preserve"> </w:t>
            </w:r>
            <w:r>
              <w:t>and was very involved in various aspect of project like estimating, designing, developing, testing, deployment and production support.</w:t>
            </w:r>
          </w:p>
          <w:p w:rsidR="00A83907" w:rsidRDefault="00F92546" w:rsidP="004A7E5F">
            <w:pPr>
              <w:numPr>
                <w:ilvl w:val="0"/>
                <w:numId w:val="14"/>
              </w:numPr>
              <w:jc w:val="both"/>
            </w:pPr>
            <w:r>
              <w:t xml:space="preserve">Implemented and used </w:t>
            </w:r>
            <w:r w:rsidR="004A7E5F" w:rsidRPr="004A7E5F">
              <w:rPr>
                <w:b/>
              </w:rPr>
              <w:t>Agile Central</w:t>
            </w:r>
            <w:r w:rsidR="004A7E5F">
              <w:t xml:space="preserve"> tool to implement </w:t>
            </w:r>
            <w:r w:rsidRPr="00E60C15">
              <w:rPr>
                <w:b/>
              </w:rPr>
              <w:t>agile methodologies</w:t>
            </w:r>
            <w:r>
              <w:t xml:space="preserve"> for all projects</w:t>
            </w:r>
            <w:r w:rsidR="00A83907">
              <w:t xml:space="preserve"> with 1-3 weeks iterations followed by business demo and release of features after each iteration</w:t>
            </w:r>
            <w:r>
              <w:t>.</w:t>
            </w:r>
            <w:r w:rsidR="004A7E5F">
              <w:t xml:space="preserve"> </w:t>
            </w:r>
            <w:r w:rsidR="00A83907">
              <w:t xml:space="preserve">Used </w:t>
            </w:r>
            <w:r w:rsidR="00A83907" w:rsidRPr="004A7E5F">
              <w:rPr>
                <w:b/>
              </w:rPr>
              <w:t>Kanban</w:t>
            </w:r>
            <w:r w:rsidR="00A83907">
              <w:t xml:space="preserve"> approach on some of the projects.</w:t>
            </w:r>
          </w:p>
          <w:p w:rsidR="00F92546" w:rsidRDefault="00F92546" w:rsidP="00F92546">
            <w:pPr>
              <w:numPr>
                <w:ilvl w:val="0"/>
                <w:numId w:val="14"/>
              </w:numPr>
              <w:jc w:val="both"/>
            </w:pPr>
            <w:r>
              <w:t xml:space="preserve">Recently started learning and implementing </w:t>
            </w:r>
            <w:r w:rsidRPr="00F92546">
              <w:rPr>
                <w:b/>
              </w:rPr>
              <w:t>DevOps</w:t>
            </w:r>
            <w:r>
              <w:t xml:space="preserve"> culture within our team</w:t>
            </w:r>
            <w:r w:rsidR="005700DA">
              <w:t>s</w:t>
            </w:r>
            <w:r>
              <w:t>.</w:t>
            </w:r>
          </w:p>
          <w:p w:rsidR="00F92546" w:rsidRDefault="00F92546" w:rsidP="00F92546">
            <w:pPr>
              <w:numPr>
                <w:ilvl w:val="0"/>
                <w:numId w:val="14"/>
              </w:numPr>
              <w:jc w:val="both"/>
            </w:pPr>
            <w:r>
              <w:t>I was part of containerization POC team.</w:t>
            </w:r>
            <w:r w:rsidR="005700DA">
              <w:t xml:space="preserve"> Evaluated and</w:t>
            </w:r>
            <w:r>
              <w:t xml:space="preserve"> </w:t>
            </w:r>
            <w:r w:rsidR="005700DA">
              <w:t>d</w:t>
            </w:r>
            <w:r>
              <w:t xml:space="preserve">eveloped </w:t>
            </w:r>
            <w:r w:rsidRPr="00F92546">
              <w:rPr>
                <w:b/>
              </w:rPr>
              <w:t>Docker</w:t>
            </w:r>
            <w:r>
              <w:t xml:space="preserve"> containers and deployed it in </w:t>
            </w:r>
            <w:r w:rsidRPr="00F92546">
              <w:rPr>
                <w:b/>
              </w:rPr>
              <w:t>RedHat OpenShift</w:t>
            </w:r>
            <w:r w:rsidR="005700DA">
              <w:rPr>
                <w:b/>
              </w:rPr>
              <w:t xml:space="preserve"> clusters</w:t>
            </w:r>
            <w:r>
              <w:t>.</w:t>
            </w:r>
            <w:r w:rsidR="005700DA">
              <w:t xml:space="preserve"> </w:t>
            </w:r>
          </w:p>
          <w:p w:rsidR="00F208B0" w:rsidRDefault="00F208B0" w:rsidP="00F92546">
            <w:pPr>
              <w:numPr>
                <w:ilvl w:val="0"/>
                <w:numId w:val="14"/>
              </w:numPr>
              <w:jc w:val="both"/>
            </w:pPr>
            <w:r>
              <w:t xml:space="preserve">Recently started using twelve factor app design pattern for designing and developing </w:t>
            </w:r>
            <w:r w:rsidRPr="00F208B0">
              <w:rPr>
                <w:b/>
              </w:rPr>
              <w:t>microservices</w:t>
            </w:r>
            <w:r>
              <w:t>.</w:t>
            </w:r>
          </w:p>
          <w:p w:rsidR="000C165B" w:rsidRDefault="000C165B" w:rsidP="000C165B">
            <w:pPr>
              <w:numPr>
                <w:ilvl w:val="0"/>
                <w:numId w:val="14"/>
              </w:numPr>
              <w:jc w:val="both"/>
            </w:pPr>
            <w:r>
              <w:t xml:space="preserve">Developed and implemented enterprise framework using </w:t>
            </w:r>
            <w:r w:rsidRPr="000C165B">
              <w:rPr>
                <w:b/>
              </w:rPr>
              <w:t>layered architecture</w:t>
            </w:r>
            <w:r>
              <w:t xml:space="preserve"> for every team to use.</w:t>
            </w:r>
          </w:p>
          <w:p w:rsidR="00E60C15" w:rsidRDefault="00E60C15" w:rsidP="000C165B">
            <w:pPr>
              <w:numPr>
                <w:ilvl w:val="0"/>
                <w:numId w:val="14"/>
              </w:numPr>
              <w:jc w:val="both"/>
            </w:pPr>
            <w:r w:rsidRPr="00F208B0">
              <w:rPr>
                <w:b/>
              </w:rPr>
              <w:t>Mentored</w:t>
            </w:r>
            <w:r>
              <w:t xml:space="preserve"> junior developers and interns by multiple lunch and learn sessions on Object Oriented Programming, Design Pattern</w:t>
            </w:r>
            <w:r w:rsidR="00A83907">
              <w:t>, Standard practices</w:t>
            </w:r>
            <w:r>
              <w:t>.</w:t>
            </w:r>
          </w:p>
          <w:p w:rsidR="00F208B0" w:rsidRDefault="00F208B0" w:rsidP="00F208B0">
            <w:pPr>
              <w:numPr>
                <w:ilvl w:val="0"/>
                <w:numId w:val="14"/>
              </w:numPr>
              <w:jc w:val="both"/>
            </w:pPr>
            <w:r>
              <w:t xml:space="preserve">Used tools like </w:t>
            </w:r>
            <w:r w:rsidRPr="00F208B0">
              <w:rPr>
                <w:b/>
              </w:rPr>
              <w:t>Invision, Loop11</w:t>
            </w:r>
            <w:r>
              <w:rPr>
                <w:b/>
              </w:rPr>
              <w:t xml:space="preserve"> and</w:t>
            </w:r>
            <w:r w:rsidRPr="00F208B0">
              <w:rPr>
                <w:b/>
              </w:rPr>
              <w:t xml:space="preserve"> Piwik</w:t>
            </w:r>
            <w:r>
              <w:t xml:space="preserve"> for creating most user friendly web applications.</w:t>
            </w:r>
          </w:p>
          <w:p w:rsidR="00F92546" w:rsidRDefault="00F92546" w:rsidP="00F92546">
            <w:pPr>
              <w:numPr>
                <w:ilvl w:val="0"/>
                <w:numId w:val="14"/>
              </w:numPr>
              <w:jc w:val="both"/>
            </w:pPr>
            <w:r>
              <w:t>Developed responsive</w:t>
            </w:r>
            <w:r w:rsidR="003E47A6">
              <w:t xml:space="preserve"> and very user friendly</w:t>
            </w:r>
            <w:r>
              <w:t xml:space="preserve"> web user interfaces with </w:t>
            </w:r>
            <w:r w:rsidRPr="00F92546">
              <w:rPr>
                <w:b/>
              </w:rPr>
              <w:t>Angular</w:t>
            </w:r>
            <w:r w:rsidR="003E47A6">
              <w:rPr>
                <w:b/>
              </w:rPr>
              <w:t>,</w:t>
            </w:r>
            <w:r w:rsidR="000C165B">
              <w:rPr>
                <w:b/>
              </w:rPr>
              <w:t xml:space="preserve"> TypeScript,</w:t>
            </w:r>
            <w:r w:rsidR="003E47A6">
              <w:rPr>
                <w:b/>
              </w:rPr>
              <w:t xml:space="preserve"> Material Design</w:t>
            </w:r>
            <w:r w:rsidR="000C165B">
              <w:rPr>
                <w:b/>
              </w:rPr>
              <w:t>,</w:t>
            </w:r>
            <w:r w:rsidR="003E47A6">
              <w:rPr>
                <w:b/>
              </w:rPr>
              <w:t xml:space="preserve"> PrimeNG, PWA, JSF, Primefaces, Omnifaces,</w:t>
            </w:r>
            <w:r w:rsidR="000C165B">
              <w:rPr>
                <w:b/>
              </w:rPr>
              <w:t xml:space="preserve"> JavaScript,</w:t>
            </w:r>
            <w:r w:rsidR="003E47A6">
              <w:rPr>
                <w:b/>
              </w:rPr>
              <w:t xml:space="preserve"> JQuery, Foundation, Bootstrap</w:t>
            </w:r>
            <w:r w:rsidR="000C165B">
              <w:rPr>
                <w:b/>
              </w:rPr>
              <w:t>, HTML5, CSS3, SCSS</w:t>
            </w:r>
            <w:r>
              <w:t>.</w:t>
            </w:r>
          </w:p>
          <w:p w:rsidR="00F92546" w:rsidRPr="005545A8" w:rsidRDefault="00F92546" w:rsidP="00F92546">
            <w:pPr>
              <w:numPr>
                <w:ilvl w:val="0"/>
                <w:numId w:val="14"/>
              </w:numPr>
              <w:jc w:val="both"/>
            </w:pPr>
            <w:r>
              <w:t xml:space="preserve">Designed and developed </w:t>
            </w:r>
            <w:r w:rsidR="00F40903">
              <w:t xml:space="preserve">backend services for critical business logic using </w:t>
            </w:r>
            <w:r w:rsidR="00F208B0">
              <w:rPr>
                <w:b/>
              </w:rPr>
              <w:t>S</w:t>
            </w:r>
            <w:r w:rsidRPr="00F92546">
              <w:rPr>
                <w:b/>
              </w:rPr>
              <w:t>pring</w:t>
            </w:r>
            <w:r w:rsidR="00F208B0">
              <w:rPr>
                <w:b/>
              </w:rPr>
              <w:t xml:space="preserve"> boot</w:t>
            </w:r>
            <w:r w:rsidR="00F208B0">
              <w:t xml:space="preserve">, </w:t>
            </w:r>
            <w:r w:rsidR="00F208B0" w:rsidRPr="00F208B0">
              <w:rPr>
                <w:b/>
              </w:rPr>
              <w:t>EJB</w:t>
            </w:r>
            <w:r w:rsidR="00F208B0">
              <w:rPr>
                <w:b/>
              </w:rPr>
              <w:t xml:space="preserve">, </w:t>
            </w:r>
            <w:r w:rsidR="00F40903">
              <w:rPr>
                <w:b/>
              </w:rPr>
              <w:t>CDI</w:t>
            </w:r>
            <w:r w:rsidR="005545A8">
              <w:rPr>
                <w:b/>
              </w:rPr>
              <w:t>.</w:t>
            </w:r>
          </w:p>
          <w:p w:rsidR="00423AF6" w:rsidRDefault="00423AF6" w:rsidP="00F92546">
            <w:pPr>
              <w:numPr>
                <w:ilvl w:val="0"/>
                <w:numId w:val="14"/>
              </w:numPr>
              <w:jc w:val="both"/>
            </w:pPr>
            <w:r>
              <w:t xml:space="preserve">Extensively used </w:t>
            </w:r>
            <w:r w:rsidRPr="00423AF6">
              <w:rPr>
                <w:b/>
              </w:rPr>
              <w:t>Hibernate and Eclipselink</w:t>
            </w:r>
            <w:r>
              <w:t xml:space="preserve"> ORM for CRUD and calling stored procedure.</w:t>
            </w:r>
          </w:p>
          <w:p w:rsidR="005545A8" w:rsidRDefault="005545A8" w:rsidP="005545A8">
            <w:pPr>
              <w:numPr>
                <w:ilvl w:val="0"/>
                <w:numId w:val="14"/>
              </w:numPr>
              <w:jc w:val="both"/>
            </w:pPr>
            <w:r w:rsidRPr="005545A8">
              <w:t>Designed</w:t>
            </w:r>
            <w:r>
              <w:t xml:space="preserve"> and developed few reactive application using </w:t>
            </w:r>
            <w:r w:rsidRPr="005545A8">
              <w:rPr>
                <w:b/>
              </w:rPr>
              <w:t>Vert.X and RxJS</w:t>
            </w:r>
            <w:r>
              <w:t>.</w:t>
            </w:r>
          </w:p>
          <w:p w:rsidR="0027691F" w:rsidRDefault="0027691F" w:rsidP="00F92546">
            <w:pPr>
              <w:numPr>
                <w:ilvl w:val="0"/>
                <w:numId w:val="14"/>
              </w:numPr>
              <w:jc w:val="both"/>
            </w:pPr>
            <w:r>
              <w:t xml:space="preserve">Used </w:t>
            </w:r>
            <w:r w:rsidRPr="0027691F">
              <w:rPr>
                <w:b/>
              </w:rPr>
              <w:t>JUnit</w:t>
            </w:r>
            <w:r>
              <w:t xml:space="preserve"> </w:t>
            </w:r>
            <w:r w:rsidRPr="0027691F">
              <w:rPr>
                <w:b/>
              </w:rPr>
              <w:t>and Mockito</w:t>
            </w:r>
            <w:r>
              <w:t xml:space="preserve"> frameworks for generating unit tests.</w:t>
            </w:r>
          </w:p>
          <w:p w:rsidR="0027691F" w:rsidRDefault="0027691F" w:rsidP="00F92546">
            <w:pPr>
              <w:numPr>
                <w:ilvl w:val="0"/>
                <w:numId w:val="14"/>
              </w:numPr>
              <w:jc w:val="both"/>
            </w:pPr>
            <w:r>
              <w:t xml:space="preserve">Used </w:t>
            </w:r>
            <w:r w:rsidRPr="0027691F">
              <w:rPr>
                <w:b/>
              </w:rPr>
              <w:t>Maven, Gradle and Grunt</w:t>
            </w:r>
            <w:r>
              <w:t xml:space="preserve"> as build tool and configured </w:t>
            </w:r>
            <w:r w:rsidR="00DD57D7">
              <w:rPr>
                <w:b/>
              </w:rPr>
              <w:t>j</w:t>
            </w:r>
            <w:r w:rsidRPr="0027691F">
              <w:rPr>
                <w:b/>
              </w:rPr>
              <w:t>frog artifactory</w:t>
            </w:r>
          </w:p>
          <w:p w:rsidR="00423AF6" w:rsidRDefault="00423AF6" w:rsidP="00F92546">
            <w:pPr>
              <w:numPr>
                <w:ilvl w:val="0"/>
                <w:numId w:val="14"/>
              </w:numPr>
              <w:jc w:val="both"/>
            </w:pPr>
            <w:r>
              <w:t xml:space="preserve">Worked </w:t>
            </w:r>
            <w:r w:rsidR="0027691F">
              <w:t xml:space="preserve">with multiple relational and non-relational databases like </w:t>
            </w:r>
            <w:r w:rsidR="0027691F" w:rsidRPr="0027691F">
              <w:rPr>
                <w:b/>
              </w:rPr>
              <w:t>Oracle, DB2, SQL server, MongoDB</w:t>
            </w:r>
            <w:r>
              <w:t xml:space="preserve"> </w:t>
            </w:r>
          </w:p>
          <w:p w:rsidR="00F92546" w:rsidRPr="0027691F" w:rsidRDefault="00F40903" w:rsidP="00F208B0">
            <w:pPr>
              <w:numPr>
                <w:ilvl w:val="0"/>
                <w:numId w:val="14"/>
              </w:numPr>
              <w:jc w:val="both"/>
            </w:pPr>
            <w:r>
              <w:t xml:space="preserve">Worked with multiple application servers like </w:t>
            </w:r>
            <w:r w:rsidRPr="00F40903">
              <w:rPr>
                <w:b/>
              </w:rPr>
              <w:t>Weblogic, WebSphere, JBoss, and Undertow.</w:t>
            </w:r>
          </w:p>
          <w:p w:rsidR="0027691F" w:rsidRDefault="0027691F" w:rsidP="00F208B0">
            <w:pPr>
              <w:numPr>
                <w:ilvl w:val="0"/>
                <w:numId w:val="14"/>
              </w:numPr>
              <w:jc w:val="both"/>
            </w:pPr>
            <w:r>
              <w:t>Used version control repository</w:t>
            </w:r>
            <w:r w:rsidR="00406A60">
              <w:t xml:space="preserve"> for source code</w:t>
            </w:r>
            <w:r>
              <w:t xml:space="preserve"> like </w:t>
            </w:r>
            <w:r>
              <w:rPr>
                <w:b/>
              </w:rPr>
              <w:t>SVN</w:t>
            </w:r>
            <w:r w:rsidRPr="0027691F">
              <w:rPr>
                <w:b/>
              </w:rPr>
              <w:t>, GitLab and GitHub</w:t>
            </w:r>
            <w:r>
              <w:t>.</w:t>
            </w:r>
          </w:p>
          <w:p w:rsidR="0027691F" w:rsidRDefault="0027691F" w:rsidP="00406A60">
            <w:pPr>
              <w:numPr>
                <w:ilvl w:val="0"/>
                <w:numId w:val="14"/>
              </w:numPr>
              <w:jc w:val="both"/>
            </w:pPr>
            <w:r>
              <w:lastRenderedPageBreak/>
              <w:t xml:space="preserve">Configured and developed </w:t>
            </w:r>
            <w:r w:rsidR="00406A60">
              <w:t>continuous integration</w:t>
            </w:r>
            <w:r>
              <w:t xml:space="preserve"> tools like </w:t>
            </w:r>
            <w:r w:rsidRPr="0027691F">
              <w:rPr>
                <w:b/>
              </w:rPr>
              <w:t>TeamCity</w:t>
            </w:r>
            <w:r>
              <w:t xml:space="preserve"> and </w:t>
            </w:r>
            <w:r w:rsidRPr="0027691F">
              <w:rPr>
                <w:b/>
              </w:rPr>
              <w:t>Travis CI</w:t>
            </w:r>
            <w:r>
              <w:t xml:space="preserve"> for continuous delivery. </w:t>
            </w:r>
          </w:p>
          <w:p w:rsidR="004A7E5F" w:rsidRDefault="00956D63" w:rsidP="004A7E5F">
            <w:pPr>
              <w:numPr>
                <w:ilvl w:val="0"/>
                <w:numId w:val="14"/>
              </w:numPr>
              <w:jc w:val="both"/>
            </w:pPr>
            <w:r>
              <w:t xml:space="preserve">Used </w:t>
            </w:r>
            <w:r w:rsidRPr="005D0E14">
              <w:rPr>
                <w:b/>
              </w:rPr>
              <w:t>Quartz</w:t>
            </w:r>
            <w:r>
              <w:t xml:space="preserve"> scheduler for created multiple batch jobs for maintenance.</w:t>
            </w:r>
            <w:r w:rsidR="004A7E5F">
              <w:t xml:space="preserve"> And developed custom dashboard for changing/chaining triggers on-demand </w:t>
            </w:r>
          </w:p>
          <w:p w:rsidR="00956D63" w:rsidRDefault="00956D63" w:rsidP="00406A60">
            <w:pPr>
              <w:numPr>
                <w:ilvl w:val="0"/>
                <w:numId w:val="14"/>
              </w:numPr>
              <w:jc w:val="both"/>
            </w:pPr>
            <w:r>
              <w:t xml:space="preserve">Used </w:t>
            </w:r>
            <w:r w:rsidRPr="00956D63">
              <w:rPr>
                <w:b/>
              </w:rPr>
              <w:t>SonarQube, Whitehat Security and Collaborator</w:t>
            </w:r>
            <w:r>
              <w:t xml:space="preserve"> tools to create reliable, maintainable, and scalable bug-free codebase.</w:t>
            </w:r>
          </w:p>
          <w:p w:rsidR="004A7E5F" w:rsidRPr="00CF1A49" w:rsidRDefault="004A7E5F" w:rsidP="00406A60">
            <w:pPr>
              <w:numPr>
                <w:ilvl w:val="0"/>
                <w:numId w:val="14"/>
              </w:numPr>
              <w:jc w:val="both"/>
            </w:pPr>
            <w:r>
              <w:t xml:space="preserve">Configured and used </w:t>
            </w:r>
            <w:r w:rsidRPr="004A7E5F">
              <w:rPr>
                <w:b/>
              </w:rPr>
              <w:t>AppDynamics</w:t>
            </w:r>
            <w:r>
              <w:t xml:space="preserve"> proactive performance monitoring tool.</w:t>
            </w:r>
          </w:p>
        </w:tc>
      </w:tr>
      <w:tr w:rsidR="00F61DF9" w:rsidRPr="00CF1A49" w:rsidTr="00AC3F68">
        <w:tc>
          <w:tcPr>
            <w:tcW w:w="9290" w:type="dxa"/>
            <w:tcMar>
              <w:top w:w="216" w:type="dxa"/>
            </w:tcMar>
          </w:tcPr>
          <w:p w:rsidR="00F61DF9" w:rsidRPr="00CF1A49" w:rsidRDefault="0003351E" w:rsidP="00E209B9">
            <w:pPr>
              <w:pStyle w:val="Heading3"/>
              <w:pBdr>
                <w:top w:val="single" w:sz="8" w:space="1" w:color="BFBFBF" w:themeColor="background1" w:themeShade="BF"/>
              </w:pBdr>
              <w:contextualSpacing w:val="0"/>
              <w:outlineLvl w:val="2"/>
            </w:pPr>
            <w:r>
              <w:lastRenderedPageBreak/>
              <w:t>07/2014</w:t>
            </w:r>
            <w:r w:rsidR="00F61DF9" w:rsidRPr="00CF1A49">
              <w:t xml:space="preserve"> – </w:t>
            </w:r>
            <w:r>
              <w:t>05/2015</w:t>
            </w:r>
          </w:p>
          <w:p w:rsidR="00F61DF9" w:rsidRPr="0003351E" w:rsidRDefault="0003351E" w:rsidP="00E209B9">
            <w:pPr>
              <w:pStyle w:val="Heading2"/>
              <w:pBdr>
                <w:top w:val="single" w:sz="8" w:space="1" w:color="BFBFBF" w:themeColor="background1" w:themeShade="BF"/>
              </w:pBdr>
              <w:outlineLvl w:val="1"/>
              <w:rPr>
                <w:rStyle w:val="SubtleReference"/>
                <w:caps w:val="0"/>
              </w:rPr>
            </w:pPr>
            <w:r w:rsidRPr="000D2292">
              <w:t>Software developer,</w:t>
            </w:r>
            <w:r w:rsidR="00F61DF9" w:rsidRPr="00CF1A49">
              <w:t xml:space="preserve"> </w:t>
            </w:r>
            <w:r w:rsidRPr="004748CA">
              <w:rPr>
                <w:rStyle w:val="SubtleReference"/>
                <w:smallCaps w:val="0"/>
              </w:rPr>
              <w:t>SugarCrm, Jersey City, NJ</w:t>
            </w:r>
          </w:p>
          <w:p w:rsidR="000D2292" w:rsidRPr="000D2292" w:rsidRDefault="0086419F" w:rsidP="000D2292">
            <w:pPr>
              <w:jc w:val="both"/>
            </w:pPr>
            <w:r>
              <w:t>The p</w:t>
            </w:r>
            <w:r w:rsidR="000D2292" w:rsidRPr="000D2292">
              <w:t>roject involved in developing Customer Relationship Management (CRM) web solution.  CRM system allows businesses to m</w:t>
            </w:r>
            <w:r w:rsidR="009644DC">
              <w:t>anage business relationships,</w:t>
            </w:r>
            <w:r w:rsidR="000D2292" w:rsidRPr="000D2292">
              <w:t xml:space="preserve"> the data and information associated with them. We have developed CRM Dashboard for Admin, Business developer and Client. Admin can create user like Client and Business developer using his CRM Dashboard. Admin and Business developer can create, store, view, and update new client information. Admin and Business developer can create and view project details, payment details, meeting details with client, generate project reports using their CRM Dashboard. Here Client can view and update his contact detail, view Admin and/or Business developer’s contact detail, his project detail, his payment detail and his meeting detail using his CRM Dashboard. </w:t>
            </w:r>
          </w:p>
          <w:p w:rsidR="000D2292" w:rsidRPr="000D2292" w:rsidRDefault="000D2292" w:rsidP="000D2292">
            <w:pPr>
              <w:jc w:val="both"/>
            </w:pPr>
          </w:p>
          <w:p w:rsidR="000D2292" w:rsidRPr="000D2292" w:rsidRDefault="000D2292" w:rsidP="000D2292">
            <w:pPr>
              <w:jc w:val="both"/>
            </w:pPr>
            <w:r w:rsidRPr="000D2292">
              <w:rPr>
                <w:b/>
                <w:bCs/>
              </w:rPr>
              <w:t>Responsibilities:</w:t>
            </w:r>
          </w:p>
          <w:p w:rsidR="000D2292" w:rsidRPr="000D2292" w:rsidRDefault="000D2292" w:rsidP="000D2292">
            <w:pPr>
              <w:numPr>
                <w:ilvl w:val="0"/>
                <w:numId w:val="14"/>
              </w:numPr>
              <w:jc w:val="both"/>
            </w:pPr>
            <w:r w:rsidRPr="000D2292">
              <w:t>Involved in design, anal</w:t>
            </w:r>
            <w:r w:rsidR="00585F75">
              <w:t>ysis and testing phases of the software development life c</w:t>
            </w:r>
            <w:r w:rsidRPr="000D2292">
              <w:t>ycle of the project.</w:t>
            </w:r>
          </w:p>
          <w:p w:rsidR="000D2292" w:rsidRPr="000D2292" w:rsidRDefault="000D2292" w:rsidP="000D2292">
            <w:pPr>
              <w:numPr>
                <w:ilvl w:val="0"/>
                <w:numId w:val="14"/>
              </w:numPr>
              <w:jc w:val="both"/>
            </w:pPr>
            <w:r w:rsidRPr="000D2292">
              <w:t xml:space="preserve">Developed web application using </w:t>
            </w:r>
            <w:r w:rsidRPr="000D2292">
              <w:rPr>
                <w:b/>
                <w:bCs/>
              </w:rPr>
              <w:t>Spring MVC framework</w:t>
            </w:r>
            <w:r w:rsidRPr="000D2292">
              <w:t xml:space="preserve"> where </w:t>
            </w:r>
            <w:r w:rsidRPr="000D2292">
              <w:rPr>
                <w:b/>
                <w:bCs/>
              </w:rPr>
              <w:t>servlets</w:t>
            </w:r>
            <w:r w:rsidRPr="000D2292">
              <w:t xml:space="preserve"> act as controller, </w:t>
            </w:r>
            <w:r w:rsidRPr="000D2292">
              <w:rPr>
                <w:b/>
                <w:bCs/>
              </w:rPr>
              <w:t>JSPs</w:t>
            </w:r>
            <w:r w:rsidRPr="000D2292">
              <w:t xml:space="preserve"> as views and </w:t>
            </w:r>
            <w:r w:rsidRPr="000D2292">
              <w:rPr>
                <w:b/>
                <w:bCs/>
              </w:rPr>
              <w:t>session beans</w:t>
            </w:r>
            <w:r w:rsidRPr="000D2292">
              <w:t xml:space="preserve"> as model.</w:t>
            </w:r>
          </w:p>
          <w:p w:rsidR="000D2292" w:rsidRPr="000D2292" w:rsidRDefault="000D2292" w:rsidP="000D2292">
            <w:pPr>
              <w:numPr>
                <w:ilvl w:val="0"/>
                <w:numId w:val="14"/>
              </w:numPr>
              <w:jc w:val="both"/>
            </w:pPr>
            <w:r w:rsidRPr="000D2292">
              <w:t xml:space="preserve">Developed different web pages for CRM Dashboard using </w:t>
            </w:r>
            <w:r w:rsidRPr="000D2292">
              <w:rPr>
                <w:b/>
                <w:bCs/>
              </w:rPr>
              <w:t>JSP</w:t>
            </w:r>
            <w:r w:rsidRPr="000D2292">
              <w:t>,</w:t>
            </w:r>
            <w:r w:rsidRPr="000D2292">
              <w:rPr>
                <w:b/>
                <w:bCs/>
              </w:rPr>
              <w:t xml:space="preserve"> HTML</w:t>
            </w:r>
            <w:r w:rsidRPr="000D2292">
              <w:t xml:space="preserve">, </w:t>
            </w:r>
            <w:r w:rsidRPr="000D2292">
              <w:rPr>
                <w:b/>
                <w:bCs/>
              </w:rPr>
              <w:t>and CSS</w:t>
            </w:r>
            <w:r w:rsidRPr="000D2292">
              <w:t>.</w:t>
            </w:r>
          </w:p>
          <w:p w:rsidR="000D2292" w:rsidRPr="000D2292" w:rsidRDefault="000D2292" w:rsidP="000D2292">
            <w:pPr>
              <w:numPr>
                <w:ilvl w:val="0"/>
                <w:numId w:val="14"/>
              </w:numPr>
              <w:jc w:val="both"/>
              <w:rPr>
                <w:b/>
                <w:bCs/>
              </w:rPr>
            </w:pPr>
            <w:r w:rsidRPr="000D2292">
              <w:t xml:space="preserve">Developed business logic by creating </w:t>
            </w:r>
            <w:r w:rsidR="00585F75">
              <w:rPr>
                <w:b/>
                <w:bCs/>
              </w:rPr>
              <w:t xml:space="preserve">EJB </w:t>
            </w:r>
            <w:r w:rsidRPr="000D2292">
              <w:t>stateless session beans for hibernate POJO classes.</w:t>
            </w:r>
          </w:p>
          <w:p w:rsidR="000D2292" w:rsidRPr="000D2292" w:rsidRDefault="000D2292" w:rsidP="000D2292">
            <w:pPr>
              <w:numPr>
                <w:ilvl w:val="0"/>
                <w:numId w:val="14"/>
              </w:numPr>
              <w:jc w:val="both"/>
              <w:rPr>
                <w:b/>
                <w:bCs/>
              </w:rPr>
            </w:pPr>
            <w:r w:rsidRPr="000D2292">
              <w:t xml:space="preserve">Used </w:t>
            </w:r>
            <w:r w:rsidRPr="000D2292">
              <w:rPr>
                <w:b/>
                <w:bCs/>
              </w:rPr>
              <w:t>Hibernate</w:t>
            </w:r>
            <w:r w:rsidRPr="000D2292">
              <w:t xml:space="preserve"> ORM to map Java objects with the relational database in order to perform basic CRUD operations.</w:t>
            </w:r>
          </w:p>
          <w:p w:rsidR="000D2292" w:rsidRPr="000D2292" w:rsidRDefault="000D2292" w:rsidP="000D2292">
            <w:pPr>
              <w:numPr>
                <w:ilvl w:val="0"/>
                <w:numId w:val="14"/>
              </w:numPr>
              <w:jc w:val="both"/>
            </w:pPr>
            <w:r w:rsidRPr="000D2292">
              <w:t xml:space="preserve">Used </w:t>
            </w:r>
            <w:r w:rsidRPr="000D2292">
              <w:rPr>
                <w:b/>
                <w:bCs/>
              </w:rPr>
              <w:t>jQuery</w:t>
            </w:r>
            <w:r w:rsidRPr="000D2292">
              <w:t xml:space="preserve"> library extensions to provide front-end functionality.</w:t>
            </w:r>
          </w:p>
          <w:p w:rsidR="000D2292" w:rsidRPr="000D2292" w:rsidRDefault="000D2292" w:rsidP="000D2292">
            <w:pPr>
              <w:numPr>
                <w:ilvl w:val="0"/>
                <w:numId w:val="14"/>
              </w:numPr>
              <w:jc w:val="both"/>
            </w:pPr>
            <w:r w:rsidRPr="000D2292">
              <w:t xml:space="preserve">Developed client-side validations using </w:t>
            </w:r>
            <w:r w:rsidRPr="000D2292">
              <w:rPr>
                <w:b/>
                <w:bCs/>
              </w:rPr>
              <w:t>JavaScript</w:t>
            </w:r>
            <w:r w:rsidRPr="000D2292">
              <w:t xml:space="preserve"> to get dynamic data.</w:t>
            </w:r>
          </w:p>
          <w:p w:rsidR="000D2292" w:rsidRPr="001E1A58" w:rsidRDefault="000D2292" w:rsidP="001E1A58">
            <w:pPr>
              <w:numPr>
                <w:ilvl w:val="0"/>
                <w:numId w:val="14"/>
              </w:numPr>
              <w:jc w:val="both"/>
              <w:rPr>
                <w:b/>
                <w:bCs/>
              </w:rPr>
            </w:pPr>
            <w:r w:rsidRPr="000D2292">
              <w:t xml:space="preserve">Used Messaging layer by creating email messages using </w:t>
            </w:r>
            <w:r w:rsidRPr="000D2292">
              <w:rPr>
                <w:b/>
                <w:bCs/>
              </w:rPr>
              <w:t>JMS</w:t>
            </w:r>
            <w:r w:rsidRPr="000D2292">
              <w:t xml:space="preserve"> API’s to be generated asynchronously using </w:t>
            </w:r>
            <w:r w:rsidRPr="000D2292">
              <w:rPr>
                <w:b/>
                <w:bCs/>
              </w:rPr>
              <w:t>Glassfish Internal MOM</w:t>
            </w:r>
            <w:r w:rsidRPr="000D2292">
              <w:t>.</w:t>
            </w:r>
          </w:p>
          <w:p w:rsidR="000D2292" w:rsidRPr="000D2292" w:rsidRDefault="000D2292" w:rsidP="000D2292">
            <w:pPr>
              <w:numPr>
                <w:ilvl w:val="0"/>
                <w:numId w:val="14"/>
              </w:numPr>
              <w:jc w:val="both"/>
              <w:rPr>
                <w:b/>
                <w:bCs/>
              </w:rPr>
            </w:pPr>
            <w:r w:rsidRPr="000D2292">
              <w:t>Configured</w:t>
            </w:r>
            <w:r w:rsidRPr="000D2292">
              <w:rPr>
                <w:b/>
                <w:bCs/>
              </w:rPr>
              <w:t xml:space="preserve"> JNDI </w:t>
            </w:r>
            <w:r w:rsidRPr="000D2292">
              <w:t>for each of these</w:t>
            </w:r>
            <w:r w:rsidRPr="000D2292">
              <w:rPr>
                <w:b/>
                <w:bCs/>
              </w:rPr>
              <w:t xml:space="preserve"> JMS </w:t>
            </w:r>
            <w:r w:rsidRPr="000D2292">
              <w:t>Resources in Glassfish using which resources can be looked up from various resources</w:t>
            </w:r>
            <w:r w:rsidR="001E1A58">
              <w:t xml:space="preserve"> and configured </w:t>
            </w:r>
            <w:r w:rsidR="001E1A58">
              <w:rPr>
                <w:b/>
                <w:bCs/>
              </w:rPr>
              <w:t>Queues.</w:t>
            </w:r>
          </w:p>
          <w:p w:rsidR="000D2292" w:rsidRPr="000D2292" w:rsidRDefault="000D2292" w:rsidP="000D2292">
            <w:pPr>
              <w:numPr>
                <w:ilvl w:val="0"/>
                <w:numId w:val="14"/>
              </w:numPr>
              <w:jc w:val="both"/>
              <w:rPr>
                <w:b/>
                <w:bCs/>
              </w:rPr>
            </w:pPr>
            <w:r w:rsidRPr="000D2292">
              <w:t xml:space="preserve">Used </w:t>
            </w:r>
            <w:r w:rsidRPr="000D2292">
              <w:rPr>
                <w:b/>
                <w:bCs/>
              </w:rPr>
              <w:t>JavaMail API</w:t>
            </w:r>
            <w:r w:rsidR="005D0E14">
              <w:t xml:space="preserve"> to send e</w:t>
            </w:r>
            <w:r w:rsidRPr="000D2292">
              <w:t>mails to client automatically about meeting details.</w:t>
            </w:r>
          </w:p>
          <w:p w:rsidR="000D2292" w:rsidRPr="000D2292" w:rsidRDefault="000D2292" w:rsidP="000D2292">
            <w:pPr>
              <w:numPr>
                <w:ilvl w:val="0"/>
                <w:numId w:val="14"/>
              </w:numPr>
              <w:jc w:val="both"/>
              <w:rPr>
                <w:b/>
                <w:bCs/>
              </w:rPr>
            </w:pPr>
            <w:r w:rsidRPr="000D2292">
              <w:t xml:space="preserve">Implemented </w:t>
            </w:r>
            <w:r w:rsidRPr="004A5852">
              <w:rPr>
                <w:b/>
              </w:rPr>
              <w:t>TDD</w:t>
            </w:r>
            <w:r w:rsidRPr="000D2292">
              <w:t xml:space="preserve"> model by developing</w:t>
            </w:r>
            <w:r w:rsidRPr="000D2292">
              <w:rPr>
                <w:b/>
                <w:bCs/>
              </w:rPr>
              <w:t xml:space="preserve"> JUnit </w:t>
            </w:r>
            <w:r w:rsidRPr="000D2292">
              <w:t>cases for unit testing purposes</w:t>
            </w:r>
            <w:r w:rsidRPr="000D2292">
              <w:rPr>
                <w:b/>
                <w:bCs/>
              </w:rPr>
              <w:t>.</w:t>
            </w:r>
          </w:p>
          <w:p w:rsidR="001434F2" w:rsidRPr="000D2292" w:rsidRDefault="000D2292" w:rsidP="00956D63">
            <w:pPr>
              <w:numPr>
                <w:ilvl w:val="0"/>
                <w:numId w:val="14"/>
              </w:numPr>
              <w:jc w:val="both"/>
            </w:pPr>
            <w:r w:rsidRPr="000D2292">
              <w:t>Implemented</w:t>
            </w:r>
            <w:r w:rsidRPr="000D2292">
              <w:rPr>
                <w:b/>
                <w:bCs/>
              </w:rPr>
              <w:t xml:space="preserve"> Maven </w:t>
            </w:r>
            <w:r w:rsidRPr="000D2292">
              <w:t xml:space="preserve">as a build and dependency management tool to eliminate various version related errors. </w:t>
            </w:r>
          </w:p>
          <w:p w:rsidR="00F819DB" w:rsidRPr="000D2292" w:rsidRDefault="000D2292" w:rsidP="001434F2">
            <w:pPr>
              <w:numPr>
                <w:ilvl w:val="0"/>
                <w:numId w:val="14"/>
              </w:numPr>
              <w:jc w:val="both"/>
            </w:pPr>
            <w:r w:rsidRPr="000D2292">
              <w:t>Developed and deployed the web application using</w:t>
            </w:r>
            <w:r w:rsidRPr="000D2292">
              <w:rPr>
                <w:b/>
                <w:bCs/>
              </w:rPr>
              <w:t xml:space="preserve"> Glassfish</w:t>
            </w:r>
            <w:r w:rsidRPr="000D2292">
              <w:t xml:space="preserve"> Application server. </w:t>
            </w:r>
          </w:p>
          <w:p w:rsidR="000D2292" w:rsidRPr="000D2292" w:rsidRDefault="000D2292" w:rsidP="000D2292">
            <w:pPr>
              <w:numPr>
                <w:ilvl w:val="0"/>
                <w:numId w:val="14"/>
              </w:numPr>
              <w:jc w:val="both"/>
            </w:pPr>
            <w:r w:rsidRPr="000D2292">
              <w:t xml:space="preserve">Configured and implemented logging and debugging mechanism using </w:t>
            </w:r>
            <w:r w:rsidRPr="000D2292">
              <w:rPr>
                <w:b/>
                <w:bCs/>
              </w:rPr>
              <w:t xml:space="preserve">LOG4J </w:t>
            </w:r>
            <w:r w:rsidRPr="000D2292">
              <w:t xml:space="preserve">framework. </w:t>
            </w:r>
          </w:p>
          <w:p w:rsidR="005D0E14" w:rsidRDefault="000D2292" w:rsidP="00956D63">
            <w:pPr>
              <w:numPr>
                <w:ilvl w:val="0"/>
                <w:numId w:val="14"/>
              </w:numPr>
              <w:jc w:val="both"/>
            </w:pPr>
            <w:r w:rsidRPr="000D2292">
              <w:t>Maintained code using SVN as sour</w:t>
            </w:r>
            <w:r w:rsidR="00585F75">
              <w:t>ce repository control tool and s</w:t>
            </w:r>
            <w:r w:rsidRPr="000D2292">
              <w:t>onatype nexus as a Maven repository tool.</w:t>
            </w:r>
          </w:p>
        </w:tc>
      </w:tr>
      <w:tr w:rsidR="0003351E" w:rsidTr="00AC3F68">
        <w:tc>
          <w:tcPr>
            <w:tcW w:w="9290" w:type="dxa"/>
            <w:tcMar>
              <w:top w:w="216" w:type="dxa"/>
            </w:tcMar>
          </w:tcPr>
          <w:p w:rsidR="0003351E" w:rsidRPr="00CF1A49" w:rsidRDefault="0003351E" w:rsidP="00E209B9">
            <w:pPr>
              <w:pStyle w:val="Heading3"/>
              <w:pBdr>
                <w:top w:val="single" w:sz="8" w:space="1" w:color="BFBFBF" w:themeColor="background1" w:themeShade="BF"/>
              </w:pBdr>
              <w:contextualSpacing w:val="0"/>
              <w:outlineLvl w:val="2"/>
            </w:pPr>
            <w:r>
              <w:lastRenderedPageBreak/>
              <w:t>02/2012</w:t>
            </w:r>
            <w:r w:rsidRPr="00CF1A49">
              <w:t xml:space="preserve"> – </w:t>
            </w:r>
            <w:r>
              <w:t>05/2014</w:t>
            </w:r>
          </w:p>
          <w:p w:rsidR="0003351E" w:rsidRPr="00CF1A49" w:rsidRDefault="0003351E" w:rsidP="00E209B9">
            <w:pPr>
              <w:pStyle w:val="Heading2"/>
              <w:pBdr>
                <w:top w:val="single" w:sz="8" w:space="1" w:color="BFBFBF" w:themeColor="background1" w:themeShade="BF"/>
              </w:pBdr>
              <w:contextualSpacing w:val="0"/>
              <w:outlineLvl w:val="1"/>
            </w:pPr>
            <w:r w:rsidRPr="000D2292">
              <w:t>java/jee developer,</w:t>
            </w:r>
            <w:r w:rsidRPr="00CF1A49">
              <w:t xml:space="preserve"> </w:t>
            </w:r>
            <w:r w:rsidR="004748CA" w:rsidRPr="004748CA">
              <w:rPr>
                <w:rStyle w:val="SubtleReference"/>
                <w:smallCaps w:val="0"/>
              </w:rPr>
              <w:t>TatvaSoft, Gujarat, India</w:t>
            </w:r>
          </w:p>
          <w:p w:rsidR="00D90D78" w:rsidRPr="00D90D78" w:rsidRDefault="00B80719" w:rsidP="00E2266B">
            <w:pPr>
              <w:jc w:val="both"/>
            </w:pPr>
            <w:r>
              <w:t>TatvaSoft is technology consultant company. I worked on client website</w:t>
            </w:r>
            <w:r w:rsidR="00D90D78" w:rsidRPr="00D90D78">
              <w:t xml:space="preserve"> which operates in the rental markets for student and landlords seeking renters to rent their properties. It reduces the amount of time used by students in their search for apartments for rent and also provides a convenient and cost efficient means of reaching students using cutting edge technology. There will be time and cost savings for landlords and rental companies who are in student cities. The various options involved in the site are Posting, Reporting Feature, View list and Wish list, Photo/Image Management, Automatic workflow/information flow within the site and Search Capabilities.</w:t>
            </w:r>
          </w:p>
          <w:p w:rsidR="00D90D78" w:rsidRPr="00D90D78" w:rsidRDefault="00D90D78" w:rsidP="00D90D78">
            <w:pPr>
              <w:jc w:val="both"/>
            </w:pPr>
          </w:p>
          <w:p w:rsidR="00D90D78" w:rsidRPr="00D90D78" w:rsidRDefault="00D90D78" w:rsidP="00D90D78">
            <w:pPr>
              <w:jc w:val="both"/>
            </w:pPr>
            <w:r w:rsidRPr="00D90D78">
              <w:t> </w:t>
            </w:r>
            <w:r w:rsidRPr="00D90D78">
              <w:rPr>
                <w:b/>
                <w:bCs/>
              </w:rPr>
              <w:t>Responsibilities</w:t>
            </w:r>
            <w:r w:rsidRPr="00D90D78">
              <w:t>:</w:t>
            </w:r>
          </w:p>
          <w:p w:rsidR="00D90D78" w:rsidRPr="00D90D78" w:rsidRDefault="00D90D78" w:rsidP="00D90D78">
            <w:pPr>
              <w:numPr>
                <w:ilvl w:val="0"/>
                <w:numId w:val="16"/>
              </w:numPr>
              <w:jc w:val="both"/>
            </w:pPr>
            <w:r w:rsidRPr="00D90D78">
              <w:t xml:space="preserve">Extensively worked on </w:t>
            </w:r>
            <w:r w:rsidRPr="00D90D78">
              <w:rPr>
                <w:b/>
                <w:bCs/>
              </w:rPr>
              <w:t xml:space="preserve">SpringMVC </w:t>
            </w:r>
            <w:r w:rsidRPr="00D90D78">
              <w:t>Framework. </w:t>
            </w:r>
          </w:p>
          <w:p w:rsidR="00D90D78" w:rsidRPr="00D90D78" w:rsidRDefault="00D90D78" w:rsidP="00D90D78">
            <w:pPr>
              <w:numPr>
                <w:ilvl w:val="0"/>
                <w:numId w:val="16"/>
              </w:numPr>
              <w:jc w:val="both"/>
            </w:pPr>
            <w:r w:rsidRPr="00D90D78">
              <w:t xml:space="preserve">Created user interfaces using </w:t>
            </w:r>
            <w:r w:rsidRPr="00D90D78">
              <w:rPr>
                <w:b/>
                <w:bCs/>
              </w:rPr>
              <w:t>JSP</w:t>
            </w:r>
            <w:r w:rsidRPr="00D90D78">
              <w:t>. </w:t>
            </w:r>
          </w:p>
          <w:p w:rsidR="00D90D78" w:rsidRPr="00D90D78" w:rsidRDefault="00D90D78" w:rsidP="00D90D78">
            <w:pPr>
              <w:numPr>
                <w:ilvl w:val="0"/>
                <w:numId w:val="16"/>
              </w:numPr>
              <w:jc w:val="both"/>
            </w:pPr>
            <w:r w:rsidRPr="00D90D78">
              <w:t xml:space="preserve">Developed the Web Interface using </w:t>
            </w:r>
            <w:r w:rsidRPr="00D90D78">
              <w:rPr>
                <w:b/>
                <w:bCs/>
              </w:rPr>
              <w:t>Servlets</w:t>
            </w:r>
            <w:r w:rsidRPr="00D90D78">
              <w:t xml:space="preserve">, </w:t>
            </w:r>
            <w:r w:rsidRPr="00D90D78">
              <w:rPr>
                <w:b/>
                <w:bCs/>
              </w:rPr>
              <w:t>Java Server Pages</w:t>
            </w:r>
            <w:r w:rsidRPr="00D90D78">
              <w:t xml:space="preserve">, </w:t>
            </w:r>
            <w:r w:rsidRPr="00D90D78">
              <w:rPr>
                <w:b/>
                <w:bCs/>
              </w:rPr>
              <w:t>HTML</w:t>
            </w:r>
            <w:r w:rsidRPr="00D90D78">
              <w:t xml:space="preserve"> and </w:t>
            </w:r>
            <w:r w:rsidRPr="00D90D78">
              <w:rPr>
                <w:b/>
                <w:bCs/>
              </w:rPr>
              <w:t>CSS</w:t>
            </w:r>
            <w:r w:rsidRPr="00D90D78">
              <w:t>. </w:t>
            </w:r>
          </w:p>
          <w:p w:rsidR="00D90D78" w:rsidRPr="00D90D78" w:rsidRDefault="00D90D78" w:rsidP="00D90D78">
            <w:pPr>
              <w:numPr>
                <w:ilvl w:val="0"/>
                <w:numId w:val="16"/>
              </w:numPr>
              <w:jc w:val="both"/>
            </w:pPr>
            <w:r w:rsidRPr="00D90D78">
              <w:t xml:space="preserve">Developed the </w:t>
            </w:r>
            <w:r w:rsidRPr="00D90D78">
              <w:rPr>
                <w:b/>
                <w:bCs/>
              </w:rPr>
              <w:t>DAO</w:t>
            </w:r>
            <w:r w:rsidRPr="00D90D78">
              <w:t xml:space="preserve"> objects using </w:t>
            </w:r>
            <w:r w:rsidRPr="00D90D78">
              <w:rPr>
                <w:b/>
                <w:bCs/>
              </w:rPr>
              <w:t>JDBC</w:t>
            </w:r>
            <w:r w:rsidRPr="00D90D78">
              <w:t>. </w:t>
            </w:r>
          </w:p>
          <w:p w:rsidR="00D90D78" w:rsidRPr="00D90D78" w:rsidRDefault="00D90D78" w:rsidP="00D90D78">
            <w:pPr>
              <w:numPr>
                <w:ilvl w:val="0"/>
                <w:numId w:val="16"/>
              </w:numPr>
              <w:jc w:val="both"/>
            </w:pPr>
            <w:r w:rsidRPr="00D90D78">
              <w:t xml:space="preserve">Developed Business Services using the </w:t>
            </w:r>
            <w:r w:rsidRPr="00D90D78">
              <w:rPr>
                <w:b/>
                <w:bCs/>
              </w:rPr>
              <w:t>Servlets</w:t>
            </w:r>
            <w:r w:rsidRPr="00D90D78">
              <w:t xml:space="preserve"> and </w:t>
            </w:r>
            <w:r w:rsidRPr="00D90D78">
              <w:rPr>
                <w:b/>
                <w:bCs/>
              </w:rPr>
              <w:t>Java</w:t>
            </w:r>
            <w:r w:rsidRPr="00D90D78">
              <w:t>. </w:t>
            </w:r>
          </w:p>
          <w:p w:rsidR="00D90D78" w:rsidRPr="00D90D78" w:rsidRDefault="00D90D78" w:rsidP="00D90D78">
            <w:pPr>
              <w:numPr>
                <w:ilvl w:val="0"/>
                <w:numId w:val="16"/>
              </w:numPr>
              <w:jc w:val="both"/>
            </w:pPr>
            <w:r w:rsidRPr="00D90D78">
              <w:t>Developed and modified Servlets to accept and process request from the clients. </w:t>
            </w:r>
          </w:p>
          <w:p w:rsidR="00D90D78" w:rsidRPr="00D90D78" w:rsidRDefault="00D90D78" w:rsidP="00D90D78">
            <w:pPr>
              <w:numPr>
                <w:ilvl w:val="0"/>
                <w:numId w:val="16"/>
              </w:numPr>
              <w:jc w:val="both"/>
            </w:pPr>
            <w:r w:rsidRPr="00D90D78">
              <w:t xml:space="preserve">Developed various objects using </w:t>
            </w:r>
            <w:r w:rsidRPr="00D90D78">
              <w:rPr>
                <w:b/>
                <w:bCs/>
              </w:rPr>
              <w:t>java</w:t>
            </w:r>
            <w:r w:rsidRPr="00D90D78">
              <w:t xml:space="preserve"> and </w:t>
            </w:r>
            <w:r w:rsidRPr="00D90D78">
              <w:rPr>
                <w:b/>
                <w:bCs/>
              </w:rPr>
              <w:t>HTML</w:t>
            </w:r>
            <w:r w:rsidRPr="00D90D78">
              <w:t xml:space="preserve"> and </w:t>
            </w:r>
            <w:r w:rsidRPr="00D90D78">
              <w:rPr>
                <w:b/>
                <w:bCs/>
              </w:rPr>
              <w:t>DHTML</w:t>
            </w:r>
            <w:r w:rsidRPr="00D90D78">
              <w:t xml:space="preserve"> to maintain well-structured GUI and to interact with Controllers to get data from MySQL database. </w:t>
            </w:r>
          </w:p>
          <w:p w:rsidR="00D90D78" w:rsidRPr="00D90D78" w:rsidRDefault="00D90D78" w:rsidP="00D90D78">
            <w:pPr>
              <w:numPr>
                <w:ilvl w:val="0"/>
                <w:numId w:val="16"/>
              </w:numPr>
              <w:jc w:val="both"/>
            </w:pPr>
            <w:r w:rsidRPr="00D90D78">
              <w:t xml:space="preserve">Used </w:t>
            </w:r>
            <w:r w:rsidRPr="00D90D78">
              <w:rPr>
                <w:b/>
                <w:bCs/>
              </w:rPr>
              <w:t>JDBC</w:t>
            </w:r>
            <w:r w:rsidRPr="00D90D78">
              <w:t xml:space="preserve"> to connect the </w:t>
            </w:r>
            <w:r w:rsidRPr="00D90D78">
              <w:rPr>
                <w:b/>
                <w:bCs/>
              </w:rPr>
              <w:t>MySQL</w:t>
            </w:r>
            <w:r w:rsidRPr="00D90D78">
              <w:t xml:space="preserve"> server with the relational database. </w:t>
            </w:r>
          </w:p>
          <w:p w:rsidR="00D90D78" w:rsidRPr="00D90D78" w:rsidRDefault="00D90D78" w:rsidP="00D90D78">
            <w:pPr>
              <w:numPr>
                <w:ilvl w:val="0"/>
                <w:numId w:val="16"/>
              </w:numPr>
              <w:jc w:val="both"/>
            </w:pPr>
            <w:r w:rsidRPr="00D90D78">
              <w:t xml:space="preserve">User input validations done using </w:t>
            </w:r>
            <w:r w:rsidRPr="00D90D78">
              <w:rPr>
                <w:b/>
                <w:bCs/>
              </w:rPr>
              <w:t>JavaScript</w:t>
            </w:r>
            <w:r w:rsidRPr="00D90D78">
              <w:t xml:space="preserve"> and developed use cases using </w:t>
            </w:r>
            <w:r w:rsidRPr="00D90D78">
              <w:rPr>
                <w:b/>
                <w:bCs/>
              </w:rPr>
              <w:t>UML</w:t>
            </w:r>
            <w:r w:rsidRPr="00D90D78">
              <w:t>. </w:t>
            </w:r>
          </w:p>
          <w:p w:rsidR="00D90D78" w:rsidRPr="00D90D78" w:rsidRDefault="00D90D78" w:rsidP="00D90D78">
            <w:pPr>
              <w:numPr>
                <w:ilvl w:val="0"/>
                <w:numId w:val="16"/>
              </w:numPr>
              <w:jc w:val="both"/>
            </w:pPr>
            <w:r w:rsidRPr="00D90D78">
              <w:t>Extreme programming methodologies for replacing the existing code and testing in JEE environment. </w:t>
            </w:r>
          </w:p>
          <w:p w:rsidR="00D90D78" w:rsidRPr="00D90D78" w:rsidRDefault="00D90D78" w:rsidP="00D90D78">
            <w:pPr>
              <w:numPr>
                <w:ilvl w:val="0"/>
                <w:numId w:val="16"/>
              </w:numPr>
              <w:jc w:val="both"/>
            </w:pPr>
            <w:r w:rsidRPr="00D90D78">
              <w:t>Developed POJO java classes for business layer. </w:t>
            </w:r>
          </w:p>
          <w:p w:rsidR="00D90D78" w:rsidRPr="00D90D78" w:rsidRDefault="00D90D78" w:rsidP="00D90D78">
            <w:pPr>
              <w:numPr>
                <w:ilvl w:val="0"/>
                <w:numId w:val="16"/>
              </w:numPr>
              <w:jc w:val="both"/>
            </w:pPr>
            <w:r w:rsidRPr="00D90D78">
              <w:t xml:space="preserve">Developed database objects like tables, </w:t>
            </w:r>
            <w:r w:rsidRPr="00D90D78">
              <w:rPr>
                <w:b/>
                <w:bCs/>
              </w:rPr>
              <w:t>views, stored procedures, indexes</w:t>
            </w:r>
            <w:r w:rsidRPr="00D90D78">
              <w:t>. </w:t>
            </w:r>
          </w:p>
          <w:p w:rsidR="00D90D78" w:rsidRPr="00D90D78" w:rsidRDefault="00D90D78" w:rsidP="00D90D78">
            <w:pPr>
              <w:numPr>
                <w:ilvl w:val="0"/>
                <w:numId w:val="16"/>
              </w:numPr>
              <w:jc w:val="both"/>
            </w:pPr>
            <w:r w:rsidRPr="00D90D78">
              <w:t xml:space="preserve">Used </w:t>
            </w:r>
            <w:r w:rsidRPr="00D90D78">
              <w:rPr>
                <w:b/>
                <w:bCs/>
              </w:rPr>
              <w:t>Maven</w:t>
            </w:r>
            <w:r w:rsidRPr="00D90D78">
              <w:t xml:space="preserve"> as build and dependency management tool.</w:t>
            </w:r>
          </w:p>
          <w:p w:rsidR="00D90D78" w:rsidRPr="00D90D78" w:rsidRDefault="00D90D78" w:rsidP="00D90D78">
            <w:pPr>
              <w:numPr>
                <w:ilvl w:val="0"/>
                <w:numId w:val="16"/>
              </w:numPr>
              <w:jc w:val="both"/>
            </w:pPr>
            <w:r w:rsidRPr="00D90D78">
              <w:t xml:space="preserve">Involved in testing and fixing the bugs using </w:t>
            </w:r>
            <w:r w:rsidRPr="00D90D78">
              <w:rPr>
                <w:b/>
                <w:bCs/>
              </w:rPr>
              <w:t>JUnit</w:t>
            </w:r>
            <w:r w:rsidRPr="00D90D78">
              <w:t>. </w:t>
            </w:r>
          </w:p>
          <w:p w:rsidR="0003351E" w:rsidRDefault="00D90D78" w:rsidP="00D44BAD">
            <w:pPr>
              <w:numPr>
                <w:ilvl w:val="0"/>
                <w:numId w:val="16"/>
              </w:numPr>
              <w:jc w:val="both"/>
            </w:pPr>
            <w:r w:rsidRPr="00D90D78">
              <w:t xml:space="preserve">Deployed WAR file on </w:t>
            </w:r>
            <w:r w:rsidR="00297F4C">
              <w:rPr>
                <w:b/>
                <w:bCs/>
              </w:rPr>
              <w:t>a</w:t>
            </w:r>
            <w:r w:rsidRPr="00D90D78">
              <w:rPr>
                <w:b/>
                <w:bCs/>
              </w:rPr>
              <w:t>pache tomcat server</w:t>
            </w:r>
            <w:r w:rsidRPr="00D90D78">
              <w:t>.</w:t>
            </w:r>
          </w:p>
        </w:tc>
      </w:tr>
      <w:tr w:rsidR="0003351E" w:rsidTr="00AC3F68">
        <w:tc>
          <w:tcPr>
            <w:tcW w:w="9290" w:type="dxa"/>
            <w:tcMar>
              <w:top w:w="216" w:type="dxa"/>
            </w:tcMar>
          </w:tcPr>
          <w:p w:rsidR="0003351E" w:rsidRPr="00CF1A49" w:rsidRDefault="0003351E" w:rsidP="00426D25">
            <w:pPr>
              <w:pStyle w:val="Heading3"/>
              <w:pBdr>
                <w:top w:val="single" w:sz="8" w:space="1" w:color="BFBFBF" w:themeColor="background1" w:themeShade="BF"/>
              </w:pBdr>
              <w:contextualSpacing w:val="0"/>
              <w:outlineLvl w:val="2"/>
            </w:pPr>
            <w:r>
              <w:t>06/2013</w:t>
            </w:r>
            <w:r w:rsidRPr="00CF1A49">
              <w:t xml:space="preserve"> – </w:t>
            </w:r>
            <w:r>
              <w:t>03/2014</w:t>
            </w:r>
          </w:p>
          <w:p w:rsidR="0003351E" w:rsidRPr="00CF1A49" w:rsidRDefault="004748CA" w:rsidP="00426D25">
            <w:pPr>
              <w:pStyle w:val="Heading2"/>
              <w:pBdr>
                <w:top w:val="single" w:sz="8" w:space="1" w:color="BFBFBF" w:themeColor="background1" w:themeShade="BF"/>
              </w:pBdr>
              <w:contextualSpacing w:val="0"/>
              <w:outlineLvl w:val="1"/>
            </w:pPr>
            <w:r>
              <w:t>academic project</w:t>
            </w:r>
            <w:r w:rsidR="0003351E" w:rsidRPr="00CF1A49">
              <w:t xml:space="preserve">, </w:t>
            </w:r>
            <w:r w:rsidRPr="004748CA">
              <w:rPr>
                <w:rStyle w:val="SubtleReference"/>
                <w:smallCaps w:val="0"/>
              </w:rPr>
              <w:t>Gujarat Technological university, Gujarat, India</w:t>
            </w:r>
          </w:p>
          <w:p w:rsidR="0003351E" w:rsidRDefault="005A7E81" w:rsidP="005A7E81">
            <w:r>
              <w:t xml:space="preserve">I worked on project called electronic reader as part of my final year engineering project. This project involved creating hardware which can read from any written piece of paper and speak out. I have used </w:t>
            </w:r>
            <w:r w:rsidRPr="00471C84">
              <w:rPr>
                <w:b/>
              </w:rPr>
              <w:t>raspberry pi</w:t>
            </w:r>
            <w:r>
              <w:t xml:space="preserve"> as my processor which reads input from camera and does </w:t>
            </w:r>
            <w:r w:rsidRPr="00471C84">
              <w:rPr>
                <w:b/>
              </w:rPr>
              <w:t>optical character recognition</w:t>
            </w:r>
            <w:r>
              <w:t xml:space="preserve"> process on camera input to produces words and </w:t>
            </w:r>
            <w:r w:rsidRPr="00471C84">
              <w:rPr>
                <w:b/>
              </w:rPr>
              <w:t>text-to-speech</w:t>
            </w:r>
            <w:r>
              <w:t xml:space="preserve"> process on words to speak out.</w:t>
            </w:r>
          </w:p>
        </w:tc>
      </w:tr>
    </w:tbl>
    <w:sdt>
      <w:sdtPr>
        <w:alias w:val="Education:"/>
        <w:tag w:val="Education:"/>
        <w:id w:val="-1908763273"/>
        <w:placeholder>
          <w:docPart w:val="6CB25DC26AA441EF8A3900C30EBE2ED3"/>
        </w:placeholder>
        <w:temporary/>
        <w:showingPlcHdr/>
        <w15:appearance w15:val="hidden"/>
      </w:sdtPr>
      <w:sdtEndPr/>
      <w:sdtContent>
        <w:p w:rsidR="00DA59AA" w:rsidRPr="00CF1A49" w:rsidRDefault="00DA59AA" w:rsidP="0097790C">
          <w:pPr>
            <w:pStyle w:val="Heading1"/>
          </w:pPr>
          <w:r w:rsidRPr="00CA7405">
            <w:rPr>
              <w:color w:val="000099"/>
            </w:rPr>
            <w:t>Education</w:t>
          </w:r>
        </w:p>
      </w:sdtContent>
    </w:sdt>
    <w:tbl>
      <w:tblPr>
        <w:tblStyle w:val="TableGrid"/>
        <w:tblW w:w="4975" w:type="pct"/>
        <w:tblInd w:w="72" w:type="dxa"/>
        <w:tblBorders>
          <w:left w:val="dotted" w:sz="24"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83"/>
      </w:tblGrid>
      <w:tr w:rsidR="001D0BF1" w:rsidRPr="00CF1A49" w:rsidTr="00AC3F68">
        <w:tc>
          <w:tcPr>
            <w:tcW w:w="9290" w:type="dxa"/>
          </w:tcPr>
          <w:p w:rsidR="001D0BF1" w:rsidRPr="00CF1A49" w:rsidRDefault="0003351E" w:rsidP="001D0BF1">
            <w:pPr>
              <w:pStyle w:val="Heading3"/>
              <w:contextualSpacing w:val="0"/>
              <w:outlineLvl w:val="2"/>
            </w:pPr>
            <w:r>
              <w:t>2010 -2014</w:t>
            </w:r>
          </w:p>
          <w:p w:rsidR="001D0BF1" w:rsidRPr="00CF1A49" w:rsidRDefault="004748CA" w:rsidP="001D0BF1">
            <w:pPr>
              <w:pStyle w:val="Heading2"/>
              <w:contextualSpacing w:val="0"/>
              <w:outlineLvl w:val="1"/>
            </w:pPr>
            <w:r>
              <w:t xml:space="preserve">Bachelor of engineering in electronics and communications engineering, </w:t>
            </w:r>
            <w:r w:rsidRPr="004748CA">
              <w:rPr>
                <w:rStyle w:val="SubtleReference"/>
              </w:rPr>
              <w:t>ld college of engineering, gujarat, india</w:t>
            </w:r>
          </w:p>
          <w:p w:rsidR="00E209B9" w:rsidRPr="00CF1A49" w:rsidRDefault="000D2292" w:rsidP="000D2292">
            <w:r>
              <w:t>8.51 CGPA (~</w:t>
            </w:r>
            <w:r w:rsidR="004748CA">
              <w:t>4 GPA</w:t>
            </w:r>
            <w:r>
              <w:t>)</w:t>
            </w:r>
          </w:p>
        </w:tc>
      </w:tr>
    </w:tbl>
    <w:p w:rsidR="00B51D1B" w:rsidRPr="006E1507" w:rsidRDefault="00B51D1B" w:rsidP="00C7649C"/>
    <w:sectPr w:rsidR="00B51D1B" w:rsidRPr="006E1507" w:rsidSect="005A1B10">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3E" w:rsidRDefault="00E7643E" w:rsidP="0068194B">
      <w:r>
        <w:separator/>
      </w:r>
    </w:p>
    <w:p w:rsidR="00E7643E" w:rsidRDefault="00E7643E"/>
    <w:p w:rsidR="00E7643E" w:rsidRDefault="00E7643E"/>
  </w:endnote>
  <w:endnote w:type="continuationSeparator" w:id="0">
    <w:p w:rsidR="00E7643E" w:rsidRDefault="00E7643E" w:rsidP="0068194B">
      <w:r>
        <w:continuationSeparator/>
      </w:r>
    </w:p>
    <w:p w:rsidR="00E7643E" w:rsidRDefault="00E7643E"/>
    <w:p w:rsidR="00E7643E" w:rsidRDefault="00E76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3E" w:rsidRDefault="00E7643E" w:rsidP="0068194B">
      <w:r>
        <w:separator/>
      </w:r>
    </w:p>
    <w:p w:rsidR="00E7643E" w:rsidRDefault="00E7643E"/>
    <w:p w:rsidR="00E7643E" w:rsidRDefault="00E7643E"/>
  </w:footnote>
  <w:footnote w:type="continuationSeparator" w:id="0">
    <w:p w:rsidR="00E7643E" w:rsidRDefault="00E7643E" w:rsidP="0068194B">
      <w:r>
        <w:continuationSeparator/>
      </w:r>
    </w:p>
    <w:p w:rsidR="00E7643E" w:rsidRDefault="00E7643E"/>
    <w:p w:rsidR="00E7643E" w:rsidRDefault="00E764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B701DB8"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10970AF"/>
    <w:multiLevelType w:val="multilevel"/>
    <w:tmpl w:val="955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0D5541"/>
    <w:multiLevelType w:val="multilevel"/>
    <w:tmpl w:val="BCA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4560230"/>
    <w:multiLevelType w:val="multilevel"/>
    <w:tmpl w:val="1CB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59B6B93"/>
    <w:multiLevelType w:val="hybridMultilevel"/>
    <w:tmpl w:val="65D4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AB1721"/>
    <w:multiLevelType w:val="hybridMultilevel"/>
    <w:tmpl w:val="E776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E7D53"/>
    <w:multiLevelType w:val="hybridMultilevel"/>
    <w:tmpl w:val="675E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0"/>
  </w:num>
  <w:num w:numId="16">
    <w:abstractNumId w:val="11"/>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05"/>
    <w:rsid w:val="000001EF"/>
    <w:rsid w:val="00001B95"/>
    <w:rsid w:val="00007322"/>
    <w:rsid w:val="00007728"/>
    <w:rsid w:val="00024584"/>
    <w:rsid w:val="00024730"/>
    <w:rsid w:val="0003351E"/>
    <w:rsid w:val="00055E95"/>
    <w:rsid w:val="0007021F"/>
    <w:rsid w:val="000B2BA5"/>
    <w:rsid w:val="000C165B"/>
    <w:rsid w:val="000D2292"/>
    <w:rsid w:val="000F2F8C"/>
    <w:rsid w:val="0010006E"/>
    <w:rsid w:val="001000F2"/>
    <w:rsid w:val="001045A8"/>
    <w:rsid w:val="00114A91"/>
    <w:rsid w:val="00126A5D"/>
    <w:rsid w:val="00127AA7"/>
    <w:rsid w:val="001427E1"/>
    <w:rsid w:val="001434F2"/>
    <w:rsid w:val="00144C3F"/>
    <w:rsid w:val="00163668"/>
    <w:rsid w:val="00171566"/>
    <w:rsid w:val="00174676"/>
    <w:rsid w:val="001755A8"/>
    <w:rsid w:val="00184014"/>
    <w:rsid w:val="00192008"/>
    <w:rsid w:val="001C0E68"/>
    <w:rsid w:val="001C4B6F"/>
    <w:rsid w:val="001D0BF1"/>
    <w:rsid w:val="001E19F8"/>
    <w:rsid w:val="001E1A58"/>
    <w:rsid w:val="001E3120"/>
    <w:rsid w:val="001E6820"/>
    <w:rsid w:val="001E7E0C"/>
    <w:rsid w:val="001F0BB0"/>
    <w:rsid w:val="001F4E6D"/>
    <w:rsid w:val="001F6140"/>
    <w:rsid w:val="0020139D"/>
    <w:rsid w:val="00203573"/>
    <w:rsid w:val="0020597D"/>
    <w:rsid w:val="00213B4C"/>
    <w:rsid w:val="002253B0"/>
    <w:rsid w:val="00236D54"/>
    <w:rsid w:val="002413A1"/>
    <w:rsid w:val="00241D8C"/>
    <w:rsid w:val="00241FDB"/>
    <w:rsid w:val="0024720C"/>
    <w:rsid w:val="002617AE"/>
    <w:rsid w:val="002638D0"/>
    <w:rsid w:val="002647D3"/>
    <w:rsid w:val="00275EAE"/>
    <w:rsid w:val="0027691F"/>
    <w:rsid w:val="00294998"/>
    <w:rsid w:val="00297F18"/>
    <w:rsid w:val="00297F4C"/>
    <w:rsid w:val="002A1945"/>
    <w:rsid w:val="002A1DA8"/>
    <w:rsid w:val="002B2958"/>
    <w:rsid w:val="002B3FC8"/>
    <w:rsid w:val="002D23C5"/>
    <w:rsid w:val="002D6137"/>
    <w:rsid w:val="002E7E61"/>
    <w:rsid w:val="002F05E5"/>
    <w:rsid w:val="002F254D"/>
    <w:rsid w:val="002F2876"/>
    <w:rsid w:val="002F30E4"/>
    <w:rsid w:val="00307140"/>
    <w:rsid w:val="00316DFF"/>
    <w:rsid w:val="00325B57"/>
    <w:rsid w:val="00331431"/>
    <w:rsid w:val="00336056"/>
    <w:rsid w:val="003544E1"/>
    <w:rsid w:val="00366398"/>
    <w:rsid w:val="003A0632"/>
    <w:rsid w:val="003A30E5"/>
    <w:rsid w:val="003A5CCC"/>
    <w:rsid w:val="003A6ADF"/>
    <w:rsid w:val="003B5928"/>
    <w:rsid w:val="003D380F"/>
    <w:rsid w:val="003E160D"/>
    <w:rsid w:val="003E47A6"/>
    <w:rsid w:val="003F1D5F"/>
    <w:rsid w:val="00405128"/>
    <w:rsid w:val="00406A60"/>
    <w:rsid w:val="00406CFC"/>
    <w:rsid w:val="00406CFF"/>
    <w:rsid w:val="00416B25"/>
    <w:rsid w:val="00420592"/>
    <w:rsid w:val="00423AF6"/>
    <w:rsid w:val="00426D25"/>
    <w:rsid w:val="004319E0"/>
    <w:rsid w:val="00437E8C"/>
    <w:rsid w:val="00440225"/>
    <w:rsid w:val="00471C84"/>
    <w:rsid w:val="004726BC"/>
    <w:rsid w:val="00474105"/>
    <w:rsid w:val="004745EB"/>
    <w:rsid w:val="004748CA"/>
    <w:rsid w:val="00480E6E"/>
    <w:rsid w:val="00486277"/>
    <w:rsid w:val="00494CF6"/>
    <w:rsid w:val="00495F8D"/>
    <w:rsid w:val="004A1FAE"/>
    <w:rsid w:val="004A32FF"/>
    <w:rsid w:val="004A5852"/>
    <w:rsid w:val="004A7E5F"/>
    <w:rsid w:val="004B06EB"/>
    <w:rsid w:val="004B6AD0"/>
    <w:rsid w:val="004C2D5D"/>
    <w:rsid w:val="004C33E1"/>
    <w:rsid w:val="004D7E88"/>
    <w:rsid w:val="004E01EB"/>
    <w:rsid w:val="004E2794"/>
    <w:rsid w:val="005033B7"/>
    <w:rsid w:val="00503A50"/>
    <w:rsid w:val="00510392"/>
    <w:rsid w:val="00513E2A"/>
    <w:rsid w:val="00532D1F"/>
    <w:rsid w:val="00534009"/>
    <w:rsid w:val="005545A8"/>
    <w:rsid w:val="00563215"/>
    <w:rsid w:val="00566A35"/>
    <w:rsid w:val="0056701E"/>
    <w:rsid w:val="005700DA"/>
    <w:rsid w:val="005740D7"/>
    <w:rsid w:val="00585731"/>
    <w:rsid w:val="00585F75"/>
    <w:rsid w:val="005912BF"/>
    <w:rsid w:val="005A05C8"/>
    <w:rsid w:val="005A0F26"/>
    <w:rsid w:val="005A1B10"/>
    <w:rsid w:val="005A6850"/>
    <w:rsid w:val="005A7E81"/>
    <w:rsid w:val="005B1B1B"/>
    <w:rsid w:val="005C151E"/>
    <w:rsid w:val="005C5932"/>
    <w:rsid w:val="005D0E14"/>
    <w:rsid w:val="005D3CA7"/>
    <w:rsid w:val="005D4CC1"/>
    <w:rsid w:val="005E413E"/>
    <w:rsid w:val="005F4B91"/>
    <w:rsid w:val="005F55D2"/>
    <w:rsid w:val="00601678"/>
    <w:rsid w:val="0061364B"/>
    <w:rsid w:val="00620F8D"/>
    <w:rsid w:val="0062312F"/>
    <w:rsid w:val="00624040"/>
    <w:rsid w:val="00625F2C"/>
    <w:rsid w:val="006618E9"/>
    <w:rsid w:val="00664031"/>
    <w:rsid w:val="0068194B"/>
    <w:rsid w:val="00686BFE"/>
    <w:rsid w:val="00692703"/>
    <w:rsid w:val="006A1962"/>
    <w:rsid w:val="006A4B5D"/>
    <w:rsid w:val="006B5D48"/>
    <w:rsid w:val="006B7D7B"/>
    <w:rsid w:val="006C1A5E"/>
    <w:rsid w:val="006D2360"/>
    <w:rsid w:val="006D6BB7"/>
    <w:rsid w:val="006E1507"/>
    <w:rsid w:val="00707BAF"/>
    <w:rsid w:val="00712D8B"/>
    <w:rsid w:val="007273B7"/>
    <w:rsid w:val="00733E0A"/>
    <w:rsid w:val="0074403D"/>
    <w:rsid w:val="00746D44"/>
    <w:rsid w:val="007538DC"/>
    <w:rsid w:val="00757803"/>
    <w:rsid w:val="007700AA"/>
    <w:rsid w:val="0079206B"/>
    <w:rsid w:val="00796076"/>
    <w:rsid w:val="007C0566"/>
    <w:rsid w:val="007C606B"/>
    <w:rsid w:val="007E629B"/>
    <w:rsid w:val="007E6A61"/>
    <w:rsid w:val="007F204B"/>
    <w:rsid w:val="00801140"/>
    <w:rsid w:val="00803404"/>
    <w:rsid w:val="008249CB"/>
    <w:rsid w:val="00834955"/>
    <w:rsid w:val="00855B59"/>
    <w:rsid w:val="00856CFE"/>
    <w:rsid w:val="00860461"/>
    <w:rsid w:val="0086419F"/>
    <w:rsid w:val="0086487C"/>
    <w:rsid w:val="00870B20"/>
    <w:rsid w:val="008829F8"/>
    <w:rsid w:val="00885897"/>
    <w:rsid w:val="008A28B4"/>
    <w:rsid w:val="008A6538"/>
    <w:rsid w:val="008C7056"/>
    <w:rsid w:val="008E0A53"/>
    <w:rsid w:val="008F3B14"/>
    <w:rsid w:val="00901899"/>
    <w:rsid w:val="0090344B"/>
    <w:rsid w:val="00905715"/>
    <w:rsid w:val="0091321E"/>
    <w:rsid w:val="00913946"/>
    <w:rsid w:val="0092726B"/>
    <w:rsid w:val="0093142C"/>
    <w:rsid w:val="00934A03"/>
    <w:rsid w:val="009361BA"/>
    <w:rsid w:val="00944F78"/>
    <w:rsid w:val="00947BAA"/>
    <w:rsid w:val="009510E7"/>
    <w:rsid w:val="00952C89"/>
    <w:rsid w:val="00956D63"/>
    <w:rsid w:val="009571D8"/>
    <w:rsid w:val="009644DC"/>
    <w:rsid w:val="009650EA"/>
    <w:rsid w:val="0097790C"/>
    <w:rsid w:val="0098506E"/>
    <w:rsid w:val="00995A57"/>
    <w:rsid w:val="009965DA"/>
    <w:rsid w:val="009A44CE"/>
    <w:rsid w:val="009C4DFC"/>
    <w:rsid w:val="009D44F8"/>
    <w:rsid w:val="009E3160"/>
    <w:rsid w:val="009F220C"/>
    <w:rsid w:val="009F3B05"/>
    <w:rsid w:val="009F4931"/>
    <w:rsid w:val="00A14534"/>
    <w:rsid w:val="00A16DAA"/>
    <w:rsid w:val="00A17770"/>
    <w:rsid w:val="00A24162"/>
    <w:rsid w:val="00A25023"/>
    <w:rsid w:val="00A255AD"/>
    <w:rsid w:val="00A270EA"/>
    <w:rsid w:val="00A34BA2"/>
    <w:rsid w:val="00A36F27"/>
    <w:rsid w:val="00A42E32"/>
    <w:rsid w:val="00A46E63"/>
    <w:rsid w:val="00A51DC5"/>
    <w:rsid w:val="00A53DE1"/>
    <w:rsid w:val="00A615E1"/>
    <w:rsid w:val="00A755E8"/>
    <w:rsid w:val="00A83907"/>
    <w:rsid w:val="00A93A5D"/>
    <w:rsid w:val="00AB32F8"/>
    <w:rsid w:val="00AB610B"/>
    <w:rsid w:val="00AC3F68"/>
    <w:rsid w:val="00AC43DD"/>
    <w:rsid w:val="00AD360E"/>
    <w:rsid w:val="00AD40FB"/>
    <w:rsid w:val="00AD782D"/>
    <w:rsid w:val="00AE7650"/>
    <w:rsid w:val="00AF37D7"/>
    <w:rsid w:val="00AF7C67"/>
    <w:rsid w:val="00B10EBE"/>
    <w:rsid w:val="00B122E6"/>
    <w:rsid w:val="00B236F1"/>
    <w:rsid w:val="00B50F99"/>
    <w:rsid w:val="00B51D1B"/>
    <w:rsid w:val="00B540F4"/>
    <w:rsid w:val="00B60FD0"/>
    <w:rsid w:val="00B622DF"/>
    <w:rsid w:val="00B6332A"/>
    <w:rsid w:val="00B74E3A"/>
    <w:rsid w:val="00B80719"/>
    <w:rsid w:val="00B81760"/>
    <w:rsid w:val="00B824D9"/>
    <w:rsid w:val="00B8494C"/>
    <w:rsid w:val="00BA1546"/>
    <w:rsid w:val="00BB4E51"/>
    <w:rsid w:val="00BB62A2"/>
    <w:rsid w:val="00BB6C62"/>
    <w:rsid w:val="00BD431F"/>
    <w:rsid w:val="00BD6CF7"/>
    <w:rsid w:val="00BE423E"/>
    <w:rsid w:val="00BF61AC"/>
    <w:rsid w:val="00C3468E"/>
    <w:rsid w:val="00C47B59"/>
    <w:rsid w:val="00C47FA6"/>
    <w:rsid w:val="00C57FC6"/>
    <w:rsid w:val="00C63232"/>
    <w:rsid w:val="00C66A7D"/>
    <w:rsid w:val="00C709CD"/>
    <w:rsid w:val="00C7649C"/>
    <w:rsid w:val="00C779DA"/>
    <w:rsid w:val="00C814F7"/>
    <w:rsid w:val="00C93F9B"/>
    <w:rsid w:val="00CA4B4D"/>
    <w:rsid w:val="00CA7405"/>
    <w:rsid w:val="00CB18A6"/>
    <w:rsid w:val="00CB35C3"/>
    <w:rsid w:val="00CD323D"/>
    <w:rsid w:val="00CE4030"/>
    <w:rsid w:val="00CE64B3"/>
    <w:rsid w:val="00CF1A49"/>
    <w:rsid w:val="00D0630C"/>
    <w:rsid w:val="00D1799A"/>
    <w:rsid w:val="00D243A9"/>
    <w:rsid w:val="00D305E5"/>
    <w:rsid w:val="00D37CD3"/>
    <w:rsid w:val="00D66A52"/>
    <w:rsid w:val="00D66EFA"/>
    <w:rsid w:val="00D72A2D"/>
    <w:rsid w:val="00D7395F"/>
    <w:rsid w:val="00D90D78"/>
    <w:rsid w:val="00D9521A"/>
    <w:rsid w:val="00DA0E12"/>
    <w:rsid w:val="00DA34CA"/>
    <w:rsid w:val="00DA3914"/>
    <w:rsid w:val="00DA454D"/>
    <w:rsid w:val="00DA59AA"/>
    <w:rsid w:val="00DB6915"/>
    <w:rsid w:val="00DB7E1E"/>
    <w:rsid w:val="00DC1B78"/>
    <w:rsid w:val="00DC2A2F"/>
    <w:rsid w:val="00DC600B"/>
    <w:rsid w:val="00DD57D7"/>
    <w:rsid w:val="00DE0FAA"/>
    <w:rsid w:val="00DE136D"/>
    <w:rsid w:val="00DE6534"/>
    <w:rsid w:val="00DF4D6C"/>
    <w:rsid w:val="00E01923"/>
    <w:rsid w:val="00E101FB"/>
    <w:rsid w:val="00E14498"/>
    <w:rsid w:val="00E209B9"/>
    <w:rsid w:val="00E2266B"/>
    <w:rsid w:val="00E2397A"/>
    <w:rsid w:val="00E254DB"/>
    <w:rsid w:val="00E300FC"/>
    <w:rsid w:val="00E362DB"/>
    <w:rsid w:val="00E429F5"/>
    <w:rsid w:val="00E5632B"/>
    <w:rsid w:val="00E60C15"/>
    <w:rsid w:val="00E70240"/>
    <w:rsid w:val="00E71E6B"/>
    <w:rsid w:val="00E7643E"/>
    <w:rsid w:val="00E81CC5"/>
    <w:rsid w:val="00E85A87"/>
    <w:rsid w:val="00E85B4A"/>
    <w:rsid w:val="00E9528E"/>
    <w:rsid w:val="00EA5099"/>
    <w:rsid w:val="00EC1351"/>
    <w:rsid w:val="00EC4CBF"/>
    <w:rsid w:val="00EC5CE6"/>
    <w:rsid w:val="00EE2CA8"/>
    <w:rsid w:val="00EF17E8"/>
    <w:rsid w:val="00EF51D9"/>
    <w:rsid w:val="00F130DD"/>
    <w:rsid w:val="00F208B0"/>
    <w:rsid w:val="00F24884"/>
    <w:rsid w:val="00F40903"/>
    <w:rsid w:val="00F43854"/>
    <w:rsid w:val="00F476C4"/>
    <w:rsid w:val="00F52245"/>
    <w:rsid w:val="00F61DF9"/>
    <w:rsid w:val="00F81960"/>
    <w:rsid w:val="00F819DB"/>
    <w:rsid w:val="00F8769D"/>
    <w:rsid w:val="00F92546"/>
    <w:rsid w:val="00F9350C"/>
    <w:rsid w:val="00F94EB5"/>
    <w:rsid w:val="00F9624D"/>
    <w:rsid w:val="00FB247B"/>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806E4-B687-4F86-9158-7F4B19E6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292"/>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0D2292"/>
    <w:pPr>
      <w:spacing w:after="40"/>
      <w:outlineLvl w:val="1"/>
    </w:pPr>
    <w:rPr>
      <w:rFonts w:eastAsiaTheme="majorEastAsia" w:cstheme="majorBidi"/>
      <w:b/>
      <w:caps/>
      <w:color w:val="000066"/>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0D2292"/>
    <w:rPr>
      <w:rFonts w:eastAsiaTheme="majorEastAsia" w:cstheme="majorBidi"/>
      <w:b/>
      <w:caps/>
      <w:color w:val="000066"/>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08244">
      <w:bodyDiv w:val="1"/>
      <w:marLeft w:val="0"/>
      <w:marRight w:val="0"/>
      <w:marTop w:val="0"/>
      <w:marBottom w:val="0"/>
      <w:divBdr>
        <w:top w:val="none" w:sz="0" w:space="0" w:color="auto"/>
        <w:left w:val="none" w:sz="0" w:space="0" w:color="auto"/>
        <w:bottom w:val="none" w:sz="0" w:space="0" w:color="auto"/>
        <w:right w:val="none" w:sz="0" w:space="0" w:color="auto"/>
      </w:divBdr>
    </w:div>
    <w:div w:id="745542172">
      <w:bodyDiv w:val="1"/>
      <w:marLeft w:val="0"/>
      <w:marRight w:val="0"/>
      <w:marTop w:val="0"/>
      <w:marBottom w:val="0"/>
      <w:divBdr>
        <w:top w:val="none" w:sz="0" w:space="0" w:color="auto"/>
        <w:left w:val="none" w:sz="0" w:space="0" w:color="auto"/>
        <w:bottom w:val="none" w:sz="0" w:space="0" w:color="auto"/>
        <w:right w:val="none" w:sz="0" w:space="0" w:color="auto"/>
      </w:divBdr>
    </w:div>
    <w:div w:id="939337750">
      <w:bodyDiv w:val="1"/>
      <w:marLeft w:val="0"/>
      <w:marRight w:val="0"/>
      <w:marTop w:val="0"/>
      <w:marBottom w:val="0"/>
      <w:divBdr>
        <w:top w:val="none" w:sz="0" w:space="0" w:color="auto"/>
        <w:left w:val="none" w:sz="0" w:space="0" w:color="auto"/>
        <w:bottom w:val="none" w:sz="0" w:space="0" w:color="auto"/>
        <w:right w:val="none" w:sz="0" w:space="0" w:color="auto"/>
      </w:divBdr>
    </w:div>
    <w:div w:id="15334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patel301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vp3010.github.io/about-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84517\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0A7F0138CB4A7BB9B011754E6448DA"/>
        <w:category>
          <w:name w:val="General"/>
          <w:gallery w:val="placeholder"/>
        </w:category>
        <w:types>
          <w:type w:val="bbPlcHdr"/>
        </w:types>
        <w:behaviors>
          <w:behavior w:val="content"/>
        </w:behaviors>
        <w:guid w:val="{4EA16247-79FA-455E-8A96-5493EBB57E85}"/>
      </w:docPartPr>
      <w:docPartBody>
        <w:p w:rsidR="00A504A4" w:rsidRDefault="00F952B3">
          <w:pPr>
            <w:pStyle w:val="910A7F0138CB4A7BB9B011754E6448DA"/>
          </w:pPr>
          <w:r w:rsidRPr="00CF1A49">
            <w:t>·</w:t>
          </w:r>
        </w:p>
      </w:docPartBody>
    </w:docPart>
    <w:docPart>
      <w:docPartPr>
        <w:name w:val="9937283B5DF74E51B756CA46B419CDC7"/>
        <w:category>
          <w:name w:val="General"/>
          <w:gallery w:val="placeholder"/>
        </w:category>
        <w:types>
          <w:type w:val="bbPlcHdr"/>
        </w:types>
        <w:behaviors>
          <w:behavior w:val="content"/>
        </w:behaviors>
        <w:guid w:val="{75BE1928-F6C4-4F26-942A-0C8CD3B66AB7}"/>
      </w:docPartPr>
      <w:docPartBody>
        <w:p w:rsidR="00A504A4" w:rsidRDefault="00F952B3">
          <w:pPr>
            <w:pStyle w:val="9937283B5DF74E51B756CA46B419CDC7"/>
          </w:pPr>
          <w:r w:rsidRPr="00CF1A49">
            <w:t>·</w:t>
          </w:r>
        </w:p>
      </w:docPartBody>
    </w:docPart>
    <w:docPart>
      <w:docPartPr>
        <w:name w:val="467C6C8C446A4DFFB8A6525EADC7669A"/>
        <w:category>
          <w:name w:val="General"/>
          <w:gallery w:val="placeholder"/>
        </w:category>
        <w:types>
          <w:type w:val="bbPlcHdr"/>
        </w:types>
        <w:behaviors>
          <w:behavior w:val="content"/>
        </w:behaviors>
        <w:guid w:val="{6BF93483-3AEE-4637-BCE6-E52C3684E892}"/>
      </w:docPartPr>
      <w:docPartBody>
        <w:p w:rsidR="00A504A4" w:rsidRDefault="00F952B3">
          <w:pPr>
            <w:pStyle w:val="467C6C8C446A4DFFB8A6525EADC7669A"/>
          </w:pPr>
          <w:r w:rsidRPr="00CF1A49">
            <w:t>Experience</w:t>
          </w:r>
        </w:p>
      </w:docPartBody>
    </w:docPart>
    <w:docPart>
      <w:docPartPr>
        <w:name w:val="6CB25DC26AA441EF8A3900C30EBE2ED3"/>
        <w:category>
          <w:name w:val="General"/>
          <w:gallery w:val="placeholder"/>
        </w:category>
        <w:types>
          <w:type w:val="bbPlcHdr"/>
        </w:types>
        <w:behaviors>
          <w:behavior w:val="content"/>
        </w:behaviors>
        <w:guid w:val="{9693FE46-8959-470B-8733-6A8F3D274742}"/>
      </w:docPartPr>
      <w:docPartBody>
        <w:p w:rsidR="00A504A4" w:rsidRDefault="00F952B3">
          <w:pPr>
            <w:pStyle w:val="6CB25DC26AA441EF8A3900C30EBE2ED3"/>
          </w:pPr>
          <w:r w:rsidRPr="00CF1A49">
            <w:t>Education</w:t>
          </w:r>
        </w:p>
      </w:docPartBody>
    </w:docPart>
    <w:docPart>
      <w:docPartPr>
        <w:name w:val="FCD9B2C589D64374957A5A80A1C3F4DF"/>
        <w:category>
          <w:name w:val="General"/>
          <w:gallery w:val="placeholder"/>
        </w:category>
        <w:types>
          <w:type w:val="bbPlcHdr"/>
        </w:types>
        <w:behaviors>
          <w:behavior w:val="content"/>
        </w:behaviors>
        <w:guid w:val="{97A106F4-5AD9-44F7-BD12-6EC5C2AE8453}"/>
      </w:docPartPr>
      <w:docPartBody>
        <w:p w:rsidR="00F85903" w:rsidRDefault="001160F0" w:rsidP="001160F0">
          <w:pPr>
            <w:pStyle w:val="FCD9B2C589D64374957A5A80A1C3F4D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B3"/>
    <w:rsid w:val="00047C44"/>
    <w:rsid w:val="000B721E"/>
    <w:rsid w:val="001160F0"/>
    <w:rsid w:val="002C51F3"/>
    <w:rsid w:val="002C7976"/>
    <w:rsid w:val="00385BF8"/>
    <w:rsid w:val="006431BD"/>
    <w:rsid w:val="00735B2A"/>
    <w:rsid w:val="00A504A4"/>
    <w:rsid w:val="00CB20D4"/>
    <w:rsid w:val="00F31A51"/>
    <w:rsid w:val="00F85903"/>
    <w:rsid w:val="00F9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00BDB8F1334997B6F5D29B26B9C93A">
    <w:name w:val="C600BDB8F1334997B6F5D29B26B9C93A"/>
  </w:style>
  <w:style w:type="character" w:styleId="IntenseEmphasis">
    <w:name w:val="Intense Emphasis"/>
    <w:basedOn w:val="DefaultParagraphFont"/>
    <w:uiPriority w:val="2"/>
    <w:rPr>
      <w:b/>
      <w:iCs/>
      <w:color w:val="262626" w:themeColor="text1" w:themeTint="D9"/>
    </w:rPr>
  </w:style>
  <w:style w:type="paragraph" w:customStyle="1" w:styleId="7D928D7CDBD94010BA87B98B3FBE00D4">
    <w:name w:val="7D928D7CDBD94010BA87B98B3FBE00D4"/>
  </w:style>
  <w:style w:type="paragraph" w:customStyle="1" w:styleId="CEADADBB1DB04251A5DACEC0DA9F39C1">
    <w:name w:val="CEADADBB1DB04251A5DACEC0DA9F39C1"/>
  </w:style>
  <w:style w:type="paragraph" w:customStyle="1" w:styleId="910A7F0138CB4A7BB9B011754E6448DA">
    <w:name w:val="910A7F0138CB4A7BB9B011754E6448DA"/>
  </w:style>
  <w:style w:type="paragraph" w:customStyle="1" w:styleId="764D5945F4FB4E32A729BF408E539CD6">
    <w:name w:val="764D5945F4FB4E32A729BF408E539CD6"/>
  </w:style>
  <w:style w:type="paragraph" w:customStyle="1" w:styleId="EF11130A27F744BE86D019EC39CA8D40">
    <w:name w:val="EF11130A27F744BE86D019EC39CA8D40"/>
  </w:style>
  <w:style w:type="paragraph" w:customStyle="1" w:styleId="0858510D6D7449F7AC9B1B00A87A179E">
    <w:name w:val="0858510D6D7449F7AC9B1B00A87A179E"/>
  </w:style>
  <w:style w:type="paragraph" w:customStyle="1" w:styleId="BF8A8B7EC8544F81BABB554F8C16EA0B">
    <w:name w:val="BF8A8B7EC8544F81BABB554F8C16EA0B"/>
  </w:style>
  <w:style w:type="paragraph" w:customStyle="1" w:styleId="9937283B5DF74E51B756CA46B419CDC7">
    <w:name w:val="9937283B5DF74E51B756CA46B419CDC7"/>
  </w:style>
  <w:style w:type="paragraph" w:customStyle="1" w:styleId="7E501F66EAAB49DFAC225FF4EE1A971B">
    <w:name w:val="7E501F66EAAB49DFAC225FF4EE1A971B"/>
  </w:style>
  <w:style w:type="paragraph" w:customStyle="1" w:styleId="9C00E9F9D2FE4FB7B3A0E66FB6E4772D">
    <w:name w:val="9C00E9F9D2FE4FB7B3A0E66FB6E4772D"/>
  </w:style>
  <w:style w:type="paragraph" w:customStyle="1" w:styleId="467C6C8C446A4DFFB8A6525EADC7669A">
    <w:name w:val="467C6C8C446A4DFFB8A6525EADC7669A"/>
  </w:style>
  <w:style w:type="paragraph" w:customStyle="1" w:styleId="55DE0EF5657A4B9AB7782E7D6E95FD1A">
    <w:name w:val="55DE0EF5657A4B9AB7782E7D6E95FD1A"/>
  </w:style>
  <w:style w:type="paragraph" w:customStyle="1" w:styleId="9BC6F82A4D864B108B997257B24A56C6">
    <w:name w:val="9BC6F82A4D864B108B997257B24A56C6"/>
  </w:style>
  <w:style w:type="paragraph" w:customStyle="1" w:styleId="1782D125355A425D87FC5EAE8D0948B6">
    <w:name w:val="1782D125355A425D87FC5EAE8D0948B6"/>
  </w:style>
  <w:style w:type="character" w:styleId="SubtleReference">
    <w:name w:val="Subtle Reference"/>
    <w:basedOn w:val="DefaultParagraphFont"/>
    <w:uiPriority w:val="10"/>
    <w:qFormat/>
    <w:rsid w:val="001160F0"/>
    <w:rPr>
      <w:b/>
      <w:caps w:val="0"/>
      <w:smallCaps/>
      <w:color w:val="595959" w:themeColor="text1" w:themeTint="A6"/>
    </w:rPr>
  </w:style>
  <w:style w:type="paragraph" w:customStyle="1" w:styleId="7D412CD1CDB848F681EFDB1EF8CEEB62">
    <w:name w:val="7D412CD1CDB848F681EFDB1EF8CEEB62"/>
  </w:style>
  <w:style w:type="paragraph" w:customStyle="1" w:styleId="5C6B4D0FEEE64083A53E41C147A3BA8D">
    <w:name w:val="5C6B4D0FEEE64083A53E41C147A3BA8D"/>
  </w:style>
  <w:style w:type="paragraph" w:customStyle="1" w:styleId="E9A03599E49C43E88ED3F0F4CFF5C8EC">
    <w:name w:val="E9A03599E49C43E88ED3F0F4CFF5C8EC"/>
  </w:style>
  <w:style w:type="paragraph" w:customStyle="1" w:styleId="FA571767F2C54CD1A9DCA4132ED04171">
    <w:name w:val="FA571767F2C54CD1A9DCA4132ED04171"/>
  </w:style>
  <w:style w:type="paragraph" w:customStyle="1" w:styleId="5E875515DF574895AFE789C1425273AE">
    <w:name w:val="5E875515DF574895AFE789C1425273AE"/>
  </w:style>
  <w:style w:type="paragraph" w:customStyle="1" w:styleId="C8987B8E29B94B889CC5151D6BB682B1">
    <w:name w:val="C8987B8E29B94B889CC5151D6BB682B1"/>
  </w:style>
  <w:style w:type="paragraph" w:customStyle="1" w:styleId="5321DB68AEA34AC3A63E9552BC64F7F7">
    <w:name w:val="5321DB68AEA34AC3A63E9552BC64F7F7"/>
  </w:style>
  <w:style w:type="paragraph" w:customStyle="1" w:styleId="6CB25DC26AA441EF8A3900C30EBE2ED3">
    <w:name w:val="6CB25DC26AA441EF8A3900C30EBE2ED3"/>
  </w:style>
  <w:style w:type="paragraph" w:customStyle="1" w:styleId="7AFBB1E9C2A640C28D2F2894ADEACCAC">
    <w:name w:val="7AFBB1E9C2A640C28D2F2894ADEACCAC"/>
  </w:style>
  <w:style w:type="paragraph" w:customStyle="1" w:styleId="18B045BD3CA547C18C4BF7B0254CD837">
    <w:name w:val="18B045BD3CA547C18C4BF7B0254CD837"/>
  </w:style>
  <w:style w:type="paragraph" w:customStyle="1" w:styleId="162256D7AD7546C8944909F2EE55875B">
    <w:name w:val="162256D7AD7546C8944909F2EE55875B"/>
  </w:style>
  <w:style w:type="paragraph" w:customStyle="1" w:styleId="8D5479516AEE427CA74D203AA4757B8B">
    <w:name w:val="8D5479516AEE427CA74D203AA4757B8B"/>
  </w:style>
  <w:style w:type="paragraph" w:customStyle="1" w:styleId="464197E29AF345508F62B4FDC253D780">
    <w:name w:val="464197E29AF345508F62B4FDC253D780"/>
  </w:style>
  <w:style w:type="paragraph" w:customStyle="1" w:styleId="422A45EEFFAD4C2AB02C9675826BCEE4">
    <w:name w:val="422A45EEFFAD4C2AB02C9675826BCEE4"/>
  </w:style>
  <w:style w:type="paragraph" w:customStyle="1" w:styleId="3EF9F3E16B8F436FB68FF477A4B69A01">
    <w:name w:val="3EF9F3E16B8F436FB68FF477A4B69A01"/>
  </w:style>
  <w:style w:type="paragraph" w:customStyle="1" w:styleId="57DC1EC092CE4DD48DC6C7817B3850BC">
    <w:name w:val="57DC1EC092CE4DD48DC6C7817B3850BC"/>
  </w:style>
  <w:style w:type="paragraph" w:customStyle="1" w:styleId="75C11AA1EA5F44EC826D4CE60FEDF43F">
    <w:name w:val="75C11AA1EA5F44EC826D4CE60FEDF43F"/>
  </w:style>
  <w:style w:type="paragraph" w:customStyle="1" w:styleId="A5AFB16AA41140B787FF529CECB7A1AC">
    <w:name w:val="A5AFB16AA41140B787FF529CECB7A1AC"/>
  </w:style>
  <w:style w:type="paragraph" w:customStyle="1" w:styleId="830F09F342D24DCEA9C67AADACF3DD0C">
    <w:name w:val="830F09F342D24DCEA9C67AADACF3DD0C"/>
  </w:style>
  <w:style w:type="paragraph" w:customStyle="1" w:styleId="E37D5451B884445A8E2F97E00DDE2D67">
    <w:name w:val="E37D5451B884445A8E2F97E00DDE2D67"/>
  </w:style>
  <w:style w:type="paragraph" w:customStyle="1" w:styleId="31E4B24A811D4A2CA0C2161163C5D572">
    <w:name w:val="31E4B24A811D4A2CA0C2161163C5D572"/>
  </w:style>
  <w:style w:type="paragraph" w:customStyle="1" w:styleId="83C70EFAB5CA4048A2691A335A8B2FE6">
    <w:name w:val="83C70EFAB5CA4048A2691A335A8B2FE6"/>
  </w:style>
  <w:style w:type="paragraph" w:customStyle="1" w:styleId="D79BE3D8A3D7484BA403F1B52EF4E9E5">
    <w:name w:val="D79BE3D8A3D7484BA403F1B52EF4E9E5"/>
  </w:style>
  <w:style w:type="paragraph" w:customStyle="1" w:styleId="26E8AFD0FBF744D1828197BD1E7BDE93">
    <w:name w:val="26E8AFD0FBF744D1828197BD1E7BDE93"/>
  </w:style>
  <w:style w:type="paragraph" w:customStyle="1" w:styleId="226EDF42468B46C1B2FD446A9E1BFC83">
    <w:name w:val="226EDF42468B46C1B2FD446A9E1BFC83"/>
  </w:style>
  <w:style w:type="paragraph" w:customStyle="1" w:styleId="56DBE2F7C92547FF83A42DAF8B60CA32">
    <w:name w:val="56DBE2F7C92547FF83A42DAF8B60CA32"/>
  </w:style>
  <w:style w:type="paragraph" w:customStyle="1" w:styleId="1D74AB29A02B487DA82FBD4161AC1773">
    <w:name w:val="1D74AB29A02B487DA82FBD4161AC1773"/>
    <w:rsid w:val="001160F0"/>
  </w:style>
  <w:style w:type="paragraph" w:customStyle="1" w:styleId="E2824BAD720D45E99B6C372D081E37B8">
    <w:name w:val="E2824BAD720D45E99B6C372D081E37B8"/>
    <w:rsid w:val="001160F0"/>
  </w:style>
  <w:style w:type="paragraph" w:customStyle="1" w:styleId="B0C8675F80A64476A0BE2AB3660047F8">
    <w:name w:val="B0C8675F80A64476A0BE2AB3660047F8"/>
    <w:rsid w:val="001160F0"/>
  </w:style>
  <w:style w:type="paragraph" w:customStyle="1" w:styleId="FC497A5A88424F73820D567D735EE20C">
    <w:name w:val="FC497A5A88424F73820D567D735EE20C"/>
    <w:rsid w:val="001160F0"/>
  </w:style>
  <w:style w:type="paragraph" w:customStyle="1" w:styleId="D9F61E8267C14EC2915965874AF461AC">
    <w:name w:val="D9F61E8267C14EC2915965874AF461AC"/>
    <w:rsid w:val="001160F0"/>
  </w:style>
  <w:style w:type="paragraph" w:customStyle="1" w:styleId="C86666EC24EE462FBA10E507C04B8246">
    <w:name w:val="C86666EC24EE462FBA10E507C04B8246"/>
    <w:rsid w:val="001160F0"/>
  </w:style>
  <w:style w:type="paragraph" w:customStyle="1" w:styleId="E31DF5D2F4604F5398455B25C1D6CCFA">
    <w:name w:val="E31DF5D2F4604F5398455B25C1D6CCFA"/>
    <w:rsid w:val="001160F0"/>
  </w:style>
  <w:style w:type="paragraph" w:customStyle="1" w:styleId="A81398EC305144F58CD3C871E0D9B2DE">
    <w:name w:val="A81398EC305144F58CD3C871E0D9B2DE"/>
    <w:rsid w:val="001160F0"/>
  </w:style>
  <w:style w:type="paragraph" w:customStyle="1" w:styleId="05C92BBE1A1645C68A07278D1410BC6D">
    <w:name w:val="05C92BBE1A1645C68A07278D1410BC6D"/>
    <w:rsid w:val="001160F0"/>
  </w:style>
  <w:style w:type="paragraph" w:customStyle="1" w:styleId="8AC47296EBAC4EBBAE6E478D0263A753">
    <w:name w:val="8AC47296EBAC4EBBAE6E478D0263A753"/>
    <w:rsid w:val="001160F0"/>
  </w:style>
  <w:style w:type="paragraph" w:customStyle="1" w:styleId="D94725FE04BA41388415D4D5241CA451">
    <w:name w:val="D94725FE04BA41388415D4D5241CA451"/>
    <w:rsid w:val="001160F0"/>
  </w:style>
  <w:style w:type="paragraph" w:customStyle="1" w:styleId="CEFF41601A484BADB2F9A91BB6161C98">
    <w:name w:val="CEFF41601A484BADB2F9A91BB6161C98"/>
    <w:rsid w:val="001160F0"/>
  </w:style>
  <w:style w:type="paragraph" w:customStyle="1" w:styleId="250D1B02D050471A8111B7A725BB4248">
    <w:name w:val="250D1B02D050471A8111B7A725BB4248"/>
    <w:rsid w:val="001160F0"/>
  </w:style>
  <w:style w:type="paragraph" w:customStyle="1" w:styleId="F1D36A1D2B39455C9D51D6104651BAA9">
    <w:name w:val="F1D36A1D2B39455C9D51D6104651BAA9"/>
    <w:rsid w:val="001160F0"/>
  </w:style>
  <w:style w:type="paragraph" w:customStyle="1" w:styleId="FCD9B2C589D64374957A5A80A1C3F4DF">
    <w:name w:val="FCD9B2C589D64374957A5A80A1C3F4DF"/>
    <w:rsid w:val="00116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3268-78D9-47A9-BF70-336CD0B9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Template>
  <TotalTime>1389</TotalTime>
  <Pages>4</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Montu Patel</cp:lastModifiedBy>
  <cp:revision>87</cp:revision>
  <cp:lastPrinted>2018-09-09T01:00:00Z</cp:lastPrinted>
  <dcterms:created xsi:type="dcterms:W3CDTF">2018-08-31T01:45:00Z</dcterms:created>
  <dcterms:modified xsi:type="dcterms:W3CDTF">2018-09-09T20:47:00Z</dcterms:modified>
  <cp:category/>
</cp:coreProperties>
</file>